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558D" w14:textId="77777777" w:rsidR="008F16DA" w:rsidRDefault="008F16DA" w:rsidP="008F16DA">
      <w:pPr>
        <w:pStyle w:val="Chaptertitle"/>
      </w:pPr>
      <w:r>
        <w:t>How to code summary queries</w:t>
      </w:r>
    </w:p>
    <w:p w14:paraId="0244C97C" w14:textId="77777777" w:rsidR="008F16DA" w:rsidRDefault="008F16DA" w:rsidP="008F16DA">
      <w:pPr>
        <w:pStyle w:val="Exerciseheading"/>
        <w:ind w:right="0"/>
      </w:pPr>
      <w:r>
        <w:t>Exercises</w:t>
      </w:r>
    </w:p>
    <w:p w14:paraId="50B83C8C" w14:textId="77777777" w:rsidR="008F16DA" w:rsidRDefault="008F16DA" w:rsidP="008F16DA">
      <w:pPr>
        <w:pStyle w:val="Exerciselist"/>
        <w:numPr>
          <w:ilvl w:val="0"/>
          <w:numId w:val="2"/>
        </w:numPr>
      </w:pPr>
      <w:r>
        <w:t xml:space="preserve">Write a SELECT statement that returns </w:t>
      </w:r>
      <w:r w:rsidRPr="00D6145A">
        <w:rPr>
          <w:b/>
          <w:bCs/>
        </w:rPr>
        <w:t>one row for each</w:t>
      </w:r>
      <w:r>
        <w:t xml:space="preserve"> </w:t>
      </w:r>
      <w:r w:rsidRPr="00D6145A">
        <w:rPr>
          <w:b/>
          <w:bCs/>
        </w:rPr>
        <w:t>category</w:t>
      </w:r>
      <w:r>
        <w:t xml:space="preserve"> that has products with these columns:</w:t>
      </w:r>
    </w:p>
    <w:p w14:paraId="46F79B74" w14:textId="77777777" w:rsidR="008F16DA" w:rsidRDefault="008F16DA" w:rsidP="008F16DA">
      <w:pPr>
        <w:pStyle w:val="Exerciseindented2"/>
        <w:ind w:right="0"/>
      </w:pPr>
      <w:r>
        <w:t xml:space="preserve">The </w:t>
      </w:r>
      <w:proofErr w:type="spellStart"/>
      <w:r>
        <w:t>category_name</w:t>
      </w:r>
      <w:proofErr w:type="spellEnd"/>
      <w:r>
        <w:t xml:space="preserve"> column from the Categories table</w:t>
      </w:r>
    </w:p>
    <w:p w14:paraId="24138DC1" w14:textId="77777777" w:rsidR="008F16DA" w:rsidRDefault="008F16DA" w:rsidP="008F16DA">
      <w:pPr>
        <w:pStyle w:val="Exerciseindented2"/>
        <w:ind w:right="0"/>
      </w:pPr>
      <w:r>
        <w:t>The count of the products in the Products table</w:t>
      </w:r>
    </w:p>
    <w:p w14:paraId="1D31EC13" w14:textId="77777777" w:rsidR="008F16DA" w:rsidRDefault="008F16DA" w:rsidP="008F16DA">
      <w:pPr>
        <w:pStyle w:val="Exerciseindented2"/>
        <w:ind w:right="0"/>
      </w:pPr>
      <w:r>
        <w:t>The list price of the most expensive product in the Products table</w:t>
      </w:r>
    </w:p>
    <w:p w14:paraId="1F3A48E8" w14:textId="77777777" w:rsidR="008F16DA" w:rsidRDefault="008F16DA" w:rsidP="008F16DA">
      <w:pPr>
        <w:pStyle w:val="Exerciseindented"/>
      </w:pPr>
      <w:r>
        <w:t>Sort the result set so the category with the most products appears first.</w:t>
      </w:r>
    </w:p>
    <w:p w14:paraId="1A0BA202" w14:textId="77777777" w:rsidR="008F16DA" w:rsidRDefault="008F16DA" w:rsidP="008F16DA">
      <w:pPr>
        <w:pStyle w:val="Exerciselist"/>
        <w:numPr>
          <w:ilvl w:val="0"/>
          <w:numId w:val="2"/>
        </w:numPr>
        <w:tabs>
          <w:tab w:val="left" w:pos="1980"/>
        </w:tabs>
      </w:pPr>
      <w:r>
        <w:t>Write a SELECT statement that returns one row for each customer that has orders with these columns:</w:t>
      </w:r>
    </w:p>
    <w:p w14:paraId="4B52E345" w14:textId="77777777" w:rsidR="008F16DA" w:rsidRDefault="008F16DA" w:rsidP="008F16DA">
      <w:pPr>
        <w:pStyle w:val="Exerciseindented2"/>
        <w:ind w:right="720"/>
      </w:pPr>
      <w:r>
        <w:t xml:space="preserve">The </w:t>
      </w:r>
      <w:proofErr w:type="spellStart"/>
      <w:r>
        <w:t>email_address</w:t>
      </w:r>
      <w:proofErr w:type="spellEnd"/>
      <w:r>
        <w:t xml:space="preserve"> column from the Customers table</w:t>
      </w:r>
    </w:p>
    <w:p w14:paraId="45E59EEA" w14:textId="77777777" w:rsidR="008F16DA" w:rsidRDefault="008F16DA" w:rsidP="008F16DA">
      <w:pPr>
        <w:pStyle w:val="Exerciseindented2"/>
        <w:ind w:right="720"/>
      </w:pPr>
      <w:r>
        <w:t xml:space="preserve">The sum of the item price in the </w:t>
      </w:r>
      <w:proofErr w:type="spellStart"/>
      <w:r>
        <w:t>Order_Items</w:t>
      </w:r>
      <w:proofErr w:type="spellEnd"/>
      <w:r>
        <w:t xml:space="preserve"> table multiplied by the quantity in the </w:t>
      </w:r>
      <w:proofErr w:type="spellStart"/>
      <w:r>
        <w:t>Order_Items</w:t>
      </w:r>
      <w:proofErr w:type="spellEnd"/>
      <w:r>
        <w:t xml:space="preserve"> table</w:t>
      </w:r>
    </w:p>
    <w:p w14:paraId="150E507A" w14:textId="77777777" w:rsidR="008F16DA" w:rsidRDefault="008F16DA" w:rsidP="008F16DA">
      <w:pPr>
        <w:pStyle w:val="Exerciseindented2"/>
        <w:ind w:right="720"/>
      </w:pPr>
      <w:r>
        <w:t xml:space="preserve">The sum of the discount amount column in the </w:t>
      </w:r>
      <w:proofErr w:type="spellStart"/>
      <w:r>
        <w:t>Order_Items</w:t>
      </w:r>
      <w:proofErr w:type="spellEnd"/>
      <w:r>
        <w:t xml:space="preserve"> table multiplied by the quantity in the </w:t>
      </w:r>
      <w:proofErr w:type="spellStart"/>
      <w:r>
        <w:t>Order_Items</w:t>
      </w:r>
      <w:proofErr w:type="spellEnd"/>
      <w:r>
        <w:t xml:space="preserve"> table</w:t>
      </w:r>
    </w:p>
    <w:p w14:paraId="61320726" w14:textId="77777777" w:rsidR="008F16DA" w:rsidRDefault="008F16DA" w:rsidP="008F16DA">
      <w:pPr>
        <w:pStyle w:val="Exerciseindented"/>
      </w:pPr>
      <w:r>
        <w:t>Sort the result set in descending sequence by the item price total for each customer.</w:t>
      </w:r>
    </w:p>
    <w:p w14:paraId="4AF09149" w14:textId="77777777" w:rsidR="007B6067" w:rsidRDefault="007B6067" w:rsidP="007B6067">
      <w:pPr>
        <w:pStyle w:val="Chapternumber"/>
      </w:pPr>
      <w:r>
        <w:lastRenderedPageBreak/>
        <w:t>Chapter 7</w:t>
      </w:r>
    </w:p>
    <w:p w14:paraId="0A026A8D" w14:textId="77777777" w:rsidR="007B6067" w:rsidRDefault="007B6067" w:rsidP="007B6067">
      <w:pPr>
        <w:pStyle w:val="Chaptertitle"/>
      </w:pPr>
      <w:r>
        <w:t>How to code subqueries</w:t>
      </w:r>
    </w:p>
    <w:p w14:paraId="19BE4C36" w14:textId="77777777" w:rsidR="007B6067" w:rsidRPr="00863C65" w:rsidRDefault="007B6067" w:rsidP="007B6067">
      <w:pPr>
        <w:pStyle w:val="Exerciseheading"/>
        <w:ind w:right="0"/>
      </w:pPr>
      <w:r>
        <w:t>Exercises</w:t>
      </w:r>
    </w:p>
    <w:p w14:paraId="347E74CE" w14:textId="77777777" w:rsidR="007B6067" w:rsidRDefault="007B6067" w:rsidP="007B6067">
      <w:pPr>
        <w:pStyle w:val="Exerciselist"/>
        <w:numPr>
          <w:ilvl w:val="0"/>
          <w:numId w:val="4"/>
        </w:numPr>
      </w:pPr>
      <w:r>
        <w:t>Write a SELECT statement that returns the same result set as this SELECT statement, but don’t use a join. Instead, use a subquery in a WHERE clause that uses the IN keyword.</w:t>
      </w:r>
    </w:p>
    <w:p w14:paraId="7253DDB9" w14:textId="77777777" w:rsidR="007B6067" w:rsidRDefault="007B6067" w:rsidP="007B6067">
      <w:pPr>
        <w:pStyle w:val="Exercisecode"/>
      </w:pPr>
      <w:r>
        <w:t xml:space="preserve">SELECT DISTINCT </w:t>
      </w:r>
      <w:proofErr w:type="spellStart"/>
      <w:r>
        <w:t>category_name</w:t>
      </w:r>
      <w:proofErr w:type="spellEnd"/>
    </w:p>
    <w:p w14:paraId="166DE8B6" w14:textId="77777777" w:rsidR="007B6067" w:rsidRDefault="007B6067" w:rsidP="007B6067">
      <w:pPr>
        <w:pStyle w:val="Exercisecode"/>
      </w:pPr>
      <w:r>
        <w:t>FROM categories c JOIN products p</w:t>
      </w:r>
    </w:p>
    <w:p w14:paraId="1185542E" w14:textId="77777777" w:rsidR="007B6067" w:rsidRDefault="007B6067" w:rsidP="007B6067">
      <w:pPr>
        <w:pStyle w:val="Exercisecode"/>
      </w:pPr>
      <w:r>
        <w:t xml:space="preserve"> 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42FB15D1" w14:textId="77777777" w:rsidR="007B6067" w:rsidRDefault="007B6067" w:rsidP="007B6067">
      <w:pPr>
        <w:pStyle w:val="Exercisecodelast"/>
      </w:pPr>
      <w:r>
        <w:t xml:space="preserve">ORDER BY </w:t>
      </w:r>
      <w:proofErr w:type="spellStart"/>
      <w:r>
        <w:t>category_name</w:t>
      </w:r>
      <w:proofErr w:type="spellEnd"/>
    </w:p>
    <w:p w14:paraId="3580DA1A" w14:textId="77777777" w:rsidR="007B6067" w:rsidRDefault="007B6067" w:rsidP="007B6067">
      <w:pPr>
        <w:pStyle w:val="Exerciselist"/>
        <w:numPr>
          <w:ilvl w:val="0"/>
          <w:numId w:val="2"/>
        </w:numPr>
      </w:pPr>
      <w:r>
        <w:t>Write a SELECT statement that answers this question: Which products have a list price that’s greater than the average list price for all products?</w:t>
      </w:r>
    </w:p>
    <w:p w14:paraId="2B3BF5DB" w14:textId="77777777" w:rsidR="007B6067" w:rsidRDefault="007B6067" w:rsidP="007B6067">
      <w:pPr>
        <w:pStyle w:val="Exerciseindented"/>
      </w:pPr>
      <w:r>
        <w:t xml:space="preserve">Return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for each product.</w:t>
      </w:r>
    </w:p>
    <w:p w14:paraId="3653A74E" w14:textId="77777777" w:rsidR="007B6067" w:rsidRDefault="007B6067" w:rsidP="007B6067">
      <w:pPr>
        <w:pStyle w:val="Exerciseindented"/>
      </w:pPr>
      <w:r>
        <w:t xml:space="preserve">Sort the result set by the </w:t>
      </w:r>
      <w:proofErr w:type="spellStart"/>
      <w:r>
        <w:t>list_price</w:t>
      </w:r>
      <w:proofErr w:type="spellEnd"/>
      <w:r>
        <w:t xml:space="preserve"> column in descending sequence.</w:t>
      </w:r>
    </w:p>
    <w:p w14:paraId="444BFBCE" w14:textId="77777777" w:rsidR="007B6067" w:rsidRDefault="007B6067" w:rsidP="007B6067">
      <w:pPr>
        <w:pStyle w:val="Exerciselist"/>
        <w:numPr>
          <w:ilvl w:val="0"/>
          <w:numId w:val="2"/>
        </w:numPr>
      </w:pPr>
      <w:r>
        <w:t xml:space="preserve">Write a SELECT statement that returns three columns: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and the order total for each customer. To do this, you can group the result set by the </w:t>
      </w:r>
      <w:proofErr w:type="spellStart"/>
      <w:r>
        <w:t>email_address</w:t>
      </w:r>
      <w:proofErr w:type="spellEnd"/>
      <w:r>
        <w:t xml:space="preserve"> and </w:t>
      </w:r>
      <w:proofErr w:type="spellStart"/>
      <w:r>
        <w:t>order_id</w:t>
      </w:r>
      <w:proofErr w:type="spellEnd"/>
      <w:r>
        <w:t xml:space="preserve"> columns. In addition, you must calculate the order total from the columns in the </w:t>
      </w:r>
      <w:proofErr w:type="spellStart"/>
      <w:r>
        <w:t>Order_Items</w:t>
      </w:r>
      <w:proofErr w:type="spellEnd"/>
      <w:r>
        <w:t xml:space="preserve"> table.</w:t>
      </w:r>
    </w:p>
    <w:p w14:paraId="3207E2E1" w14:textId="77777777" w:rsidR="007B6067" w:rsidRDefault="007B6067" w:rsidP="007B6067">
      <w:pPr>
        <w:pStyle w:val="Exerciseindented"/>
      </w:pPr>
      <w:r>
        <w:t xml:space="preserve">Write a second SELECT statement that uses the first SELECT statement in its FROM clause. The main query should return two columns: the customer’s email address and the largest order for that customer. To do this, you can group the result set by the </w:t>
      </w:r>
      <w:proofErr w:type="spellStart"/>
      <w:r>
        <w:t>email_address</w:t>
      </w:r>
      <w:proofErr w:type="spellEnd"/>
      <w:r>
        <w:t>. Sort the result set by the largest order in descending sequence.</w:t>
      </w:r>
    </w:p>
    <w:p w14:paraId="7397B1CB" w14:textId="77777777" w:rsidR="007B6067" w:rsidRDefault="007B6067" w:rsidP="007B6067">
      <w:pPr>
        <w:pStyle w:val="Exerciselist"/>
        <w:numPr>
          <w:ilvl w:val="0"/>
          <w:numId w:val="2"/>
        </w:numPr>
      </w:pPr>
      <w:r>
        <w:t>Write a SELECT statement that returns the name and discount percent of each product that has a unique discount percent. In other words, don’t include products that have the same discount percent as another product.</w:t>
      </w:r>
    </w:p>
    <w:p w14:paraId="1D8CB3B5" w14:textId="77777777" w:rsidR="007B6067" w:rsidRDefault="007B6067" w:rsidP="007B6067">
      <w:pPr>
        <w:pStyle w:val="Exerciseindented"/>
      </w:pPr>
      <w:r>
        <w:t xml:space="preserve">Sort the result set by the </w:t>
      </w:r>
      <w:proofErr w:type="spellStart"/>
      <w:r>
        <w:t>product_name</w:t>
      </w:r>
      <w:proofErr w:type="spellEnd"/>
      <w:r>
        <w:t xml:space="preserve"> column.</w:t>
      </w:r>
    </w:p>
    <w:p w14:paraId="39CDAE82" w14:textId="39C00A3D" w:rsidR="00482D58" w:rsidRDefault="00831599" w:rsidP="0012535A">
      <w:pPr>
        <w:pStyle w:val="Chapternumber"/>
      </w:pPr>
      <w:r>
        <w:lastRenderedPageBreak/>
        <w:t>Chapter 12</w:t>
      </w:r>
    </w:p>
    <w:p w14:paraId="22AC8752" w14:textId="77777777" w:rsidR="00BA66E5" w:rsidRDefault="00BA66E5" w:rsidP="0012535A">
      <w:pPr>
        <w:pStyle w:val="Chaptertitle"/>
      </w:pPr>
      <w:r>
        <w:t xml:space="preserve">How to </w:t>
      </w:r>
      <w:r w:rsidR="00D81B00">
        <w:t>create views</w:t>
      </w:r>
    </w:p>
    <w:p w14:paraId="4FD02350" w14:textId="77777777" w:rsidR="005B27E4" w:rsidRDefault="005B27E4" w:rsidP="00A34184">
      <w:pPr>
        <w:pStyle w:val="Exerciseheading"/>
        <w:ind w:right="0"/>
      </w:pPr>
      <w:r>
        <w:t>Exercises</w:t>
      </w:r>
    </w:p>
    <w:p w14:paraId="7EE79BAF" w14:textId="77777777" w:rsidR="005B27E4" w:rsidRDefault="005B27E4" w:rsidP="00A34184">
      <w:pPr>
        <w:pStyle w:val="Exerciselist"/>
        <w:numPr>
          <w:ilvl w:val="0"/>
          <w:numId w:val="30"/>
        </w:numPr>
      </w:pPr>
      <w:r>
        <w:t xml:space="preserve">Create a view named </w:t>
      </w:r>
      <w:proofErr w:type="spellStart"/>
      <w:r w:rsidR="00447E21">
        <w:t>customer_addresses</w:t>
      </w:r>
      <w:proofErr w:type="spellEnd"/>
      <w:r w:rsidR="00447E21">
        <w:t xml:space="preserve"> </w:t>
      </w:r>
      <w:r>
        <w:t xml:space="preserve">that shows the </w:t>
      </w:r>
      <w:r w:rsidR="00D0198B">
        <w:t>shipping and billing addresses for each customer.</w:t>
      </w:r>
    </w:p>
    <w:p w14:paraId="164C90CC" w14:textId="77777777" w:rsidR="00EB05AD" w:rsidRDefault="005B27E4" w:rsidP="00A34184">
      <w:pPr>
        <w:pStyle w:val="Exerciseindented"/>
      </w:pPr>
      <w:r>
        <w:t xml:space="preserve">This view should return </w:t>
      </w:r>
      <w:r w:rsidR="00AC3963">
        <w:t xml:space="preserve">these </w:t>
      </w:r>
      <w:r>
        <w:t>columns</w:t>
      </w:r>
      <w:r w:rsidRPr="00476F20">
        <w:t xml:space="preserve"> </w:t>
      </w:r>
      <w:r>
        <w:t xml:space="preserve">from the </w:t>
      </w:r>
      <w:r w:rsidR="0003588E">
        <w:t>Customer</w:t>
      </w:r>
      <w:r>
        <w:t xml:space="preserve">s </w:t>
      </w:r>
      <w:r w:rsidR="00EB05AD">
        <w:t xml:space="preserve">table: </w:t>
      </w:r>
      <w:proofErr w:type="spellStart"/>
      <w:r w:rsidR="00D804F4">
        <w:t>customer_id</w:t>
      </w:r>
      <w:proofErr w:type="spellEnd"/>
      <w:r w:rsidR="00D804F4">
        <w:t xml:space="preserve">, </w:t>
      </w:r>
      <w:proofErr w:type="spellStart"/>
      <w:r w:rsidR="00D804F4">
        <w:t>email_address</w:t>
      </w:r>
      <w:proofErr w:type="spellEnd"/>
      <w:r w:rsidR="00D804F4">
        <w:t xml:space="preserve">, </w:t>
      </w:r>
      <w:proofErr w:type="spellStart"/>
      <w:r w:rsidR="00966307">
        <w:t>last_name</w:t>
      </w:r>
      <w:proofErr w:type="spellEnd"/>
      <w:r w:rsidR="00966307">
        <w:t xml:space="preserve"> and </w:t>
      </w:r>
      <w:proofErr w:type="spellStart"/>
      <w:r w:rsidR="00966307">
        <w:t>first_name</w:t>
      </w:r>
      <w:proofErr w:type="spellEnd"/>
      <w:r w:rsidR="00EB05AD">
        <w:t>.</w:t>
      </w:r>
    </w:p>
    <w:p w14:paraId="125B9E48" w14:textId="77777777" w:rsidR="005B27E4" w:rsidRDefault="00966307" w:rsidP="00A34184">
      <w:pPr>
        <w:pStyle w:val="Exerciseindented"/>
      </w:pPr>
      <w:r>
        <w:t xml:space="preserve">This view should return </w:t>
      </w:r>
      <w:r w:rsidR="00AC3963">
        <w:t xml:space="preserve">these </w:t>
      </w:r>
      <w:r>
        <w:t xml:space="preserve">columns from the Addresses table: </w:t>
      </w:r>
      <w:r w:rsidR="00163D25">
        <w:t>bill</w:t>
      </w:r>
      <w:r>
        <w:t xml:space="preserve">_line1, </w:t>
      </w:r>
      <w:r w:rsidR="00163D25">
        <w:t>bill</w:t>
      </w:r>
      <w:r>
        <w:t xml:space="preserve">_line2, </w:t>
      </w:r>
      <w:proofErr w:type="spellStart"/>
      <w:r w:rsidR="00163D25">
        <w:t>bill</w:t>
      </w:r>
      <w:r>
        <w:t>_city</w:t>
      </w:r>
      <w:proofErr w:type="spellEnd"/>
      <w:r>
        <w:t xml:space="preserve">, </w:t>
      </w:r>
      <w:proofErr w:type="spellStart"/>
      <w:r w:rsidR="00163D25">
        <w:t>bill</w:t>
      </w:r>
      <w:r>
        <w:t>_state</w:t>
      </w:r>
      <w:proofErr w:type="spellEnd"/>
      <w:r>
        <w:t xml:space="preserve">, </w:t>
      </w:r>
      <w:proofErr w:type="spellStart"/>
      <w:r w:rsidR="00163D25">
        <w:t>bill</w:t>
      </w:r>
      <w:r>
        <w:t>_zip</w:t>
      </w:r>
      <w:proofErr w:type="spellEnd"/>
      <w:r>
        <w:t xml:space="preserve">, ship_line1, ship_line2, </w:t>
      </w:r>
      <w:proofErr w:type="spellStart"/>
      <w:r>
        <w:t>ship_city</w:t>
      </w:r>
      <w:proofErr w:type="spellEnd"/>
      <w:r>
        <w:t xml:space="preserve">, </w:t>
      </w:r>
      <w:proofErr w:type="spellStart"/>
      <w:r>
        <w:t>ship_state</w:t>
      </w:r>
      <w:proofErr w:type="spellEnd"/>
      <w:r>
        <w:t xml:space="preserve">, and </w:t>
      </w:r>
      <w:proofErr w:type="spellStart"/>
      <w:r>
        <w:t>ship_zip</w:t>
      </w:r>
      <w:proofErr w:type="spellEnd"/>
      <w:r w:rsidR="005B27E4">
        <w:t>.</w:t>
      </w:r>
    </w:p>
    <w:p w14:paraId="5DFEB8F6" w14:textId="27CC40AB" w:rsidR="005B27E4" w:rsidRDefault="005B27E4" w:rsidP="00A34184">
      <w:pPr>
        <w:pStyle w:val="Exerciselist"/>
      </w:pPr>
      <w:r>
        <w:t xml:space="preserve">Write a SELECT statement that returns </w:t>
      </w:r>
      <w:r w:rsidR="00327EDC">
        <w:t xml:space="preserve">these </w:t>
      </w:r>
      <w:r>
        <w:t xml:space="preserve">columns </w:t>
      </w:r>
      <w:r w:rsidR="00327EDC">
        <w:t xml:space="preserve">from </w:t>
      </w:r>
      <w:r>
        <w:t xml:space="preserve">the </w:t>
      </w:r>
      <w:proofErr w:type="spellStart"/>
      <w:r w:rsidR="008F72F2">
        <w:t>customer_addresses</w:t>
      </w:r>
      <w:proofErr w:type="spellEnd"/>
      <w:r>
        <w:t xml:space="preserve"> view that you created in exercise 1</w:t>
      </w:r>
      <w:r w:rsidR="00327EDC">
        <w:t xml:space="preserve">: </w:t>
      </w:r>
      <w:proofErr w:type="spellStart"/>
      <w:r w:rsidR="00521924">
        <w:t>customer_id</w:t>
      </w:r>
      <w:proofErr w:type="spellEnd"/>
      <w:r w:rsidR="00521924">
        <w:t xml:space="preserve">, </w:t>
      </w:r>
      <w:proofErr w:type="spellStart"/>
      <w:r w:rsidR="00327EDC">
        <w:t>last_name</w:t>
      </w:r>
      <w:proofErr w:type="spellEnd"/>
      <w:r w:rsidR="00327EDC">
        <w:t xml:space="preserve">, </w:t>
      </w:r>
      <w:proofErr w:type="spellStart"/>
      <w:r w:rsidR="00327EDC">
        <w:t>first_name</w:t>
      </w:r>
      <w:proofErr w:type="spellEnd"/>
      <w:r w:rsidR="00327EDC">
        <w:t xml:space="preserve">, </w:t>
      </w:r>
      <w:r w:rsidR="00521924">
        <w:t>bill_line1</w:t>
      </w:r>
      <w:r>
        <w:t>.</w:t>
      </w:r>
      <w:r w:rsidR="00B21D01" w:rsidRPr="00B21D01">
        <w:t xml:space="preserve"> </w:t>
      </w:r>
      <w:r w:rsidR="00B21D01">
        <w:t xml:space="preserve">The rows in the result should be sorted by the </w:t>
      </w:r>
      <w:proofErr w:type="spellStart"/>
      <w:r w:rsidR="00B21D01">
        <w:t>last_name</w:t>
      </w:r>
      <w:proofErr w:type="spellEnd"/>
      <w:r w:rsidR="00B21D01">
        <w:t xml:space="preserve"> and then </w:t>
      </w:r>
      <w:proofErr w:type="spellStart"/>
      <w:r w:rsidR="00B21D01">
        <w:t>first_name</w:t>
      </w:r>
      <w:proofErr w:type="spellEnd"/>
      <w:r w:rsidR="00B21D01">
        <w:t xml:space="preserve"> columns.</w:t>
      </w:r>
    </w:p>
    <w:p w14:paraId="100AAF0E" w14:textId="77777777" w:rsidR="009F2EC1" w:rsidRDefault="009F2EC1" w:rsidP="00A34184">
      <w:pPr>
        <w:pStyle w:val="Exerciselist"/>
      </w:pPr>
      <w:r>
        <w:t xml:space="preserve">Write an UPDATE statement that </w:t>
      </w:r>
      <w:r w:rsidR="00281D96">
        <w:t xml:space="preserve">updates the </w:t>
      </w:r>
      <w:r w:rsidR="00214C20">
        <w:t xml:space="preserve">Customers table using the </w:t>
      </w:r>
      <w:proofErr w:type="spellStart"/>
      <w:r w:rsidR="00281D96">
        <w:t>customer_addresses</w:t>
      </w:r>
      <w:proofErr w:type="spellEnd"/>
      <w:r w:rsidR="00281D96">
        <w:t xml:space="preserve"> view you created in exercise 1</w:t>
      </w:r>
      <w:r w:rsidR="00214C20">
        <w:t>.</w:t>
      </w:r>
      <w:r w:rsidR="00281D96">
        <w:t xml:space="preserve"> </w:t>
      </w:r>
      <w:r w:rsidR="00214C20">
        <w:t>S</w:t>
      </w:r>
      <w:r w:rsidR="00281D96">
        <w:t>et the first line of the shipping address to “</w:t>
      </w:r>
      <w:r w:rsidR="00281D96" w:rsidRPr="00281D96">
        <w:t>1990 Westwood Blvd</w:t>
      </w:r>
      <w:r w:rsidR="009F2BCD">
        <w:t>.</w:t>
      </w:r>
      <w:r w:rsidR="00281D96">
        <w:t>”</w:t>
      </w:r>
      <w:r w:rsidR="00905B69">
        <w:t xml:space="preserve"> </w:t>
      </w:r>
      <w:r w:rsidR="00281D96">
        <w:t>for the customer with an ID of 8</w:t>
      </w:r>
      <w:r>
        <w:t>.</w:t>
      </w:r>
    </w:p>
    <w:p w14:paraId="04EA5EF7" w14:textId="77777777" w:rsidR="00A738A6" w:rsidRDefault="005B27E4" w:rsidP="00A34184">
      <w:pPr>
        <w:pStyle w:val="Exerciselist"/>
      </w:pPr>
      <w:r>
        <w:t xml:space="preserve">Create a view named </w:t>
      </w:r>
      <w:proofErr w:type="spellStart"/>
      <w:r w:rsidR="00D3664A">
        <w:t>order_item_products</w:t>
      </w:r>
      <w:proofErr w:type="spellEnd"/>
      <w:r>
        <w:t xml:space="preserve"> that returns </w:t>
      </w:r>
      <w:r w:rsidR="00A738A6">
        <w:t xml:space="preserve">columns from the Orders, </w:t>
      </w:r>
      <w:proofErr w:type="spellStart"/>
      <w:r w:rsidR="00A738A6">
        <w:t>Order_Items</w:t>
      </w:r>
      <w:proofErr w:type="spellEnd"/>
      <w:r w:rsidR="00A738A6">
        <w:t>, and Products tables.</w:t>
      </w:r>
    </w:p>
    <w:p w14:paraId="2E49EA05" w14:textId="77777777" w:rsidR="00351085" w:rsidRDefault="00214C20" w:rsidP="00A34184">
      <w:pPr>
        <w:pStyle w:val="Exerciseindented"/>
      </w:pPr>
      <w:r>
        <w:t>This view should r</w:t>
      </w:r>
      <w:r w:rsidR="00351085">
        <w:t>eturn these columns from the Orders table:</w:t>
      </w:r>
      <w:r w:rsidR="00886567">
        <w:t xml:space="preserve"> </w:t>
      </w:r>
      <w:proofErr w:type="spellStart"/>
      <w:r w:rsidR="00886567" w:rsidRPr="00886567">
        <w:t>order_id</w:t>
      </w:r>
      <w:proofErr w:type="spellEnd"/>
      <w:r w:rsidR="00886567" w:rsidRPr="00886567">
        <w:t xml:space="preserve">, </w:t>
      </w:r>
      <w:proofErr w:type="spellStart"/>
      <w:r w:rsidR="00886567" w:rsidRPr="00886567">
        <w:t>order_date</w:t>
      </w:r>
      <w:proofErr w:type="spellEnd"/>
      <w:r w:rsidR="00886567" w:rsidRPr="00886567">
        <w:t xml:space="preserve">, </w:t>
      </w:r>
      <w:proofErr w:type="spellStart"/>
      <w:r w:rsidR="00886567" w:rsidRPr="00886567">
        <w:t>tax_amount</w:t>
      </w:r>
      <w:proofErr w:type="spellEnd"/>
      <w:r w:rsidR="00886567" w:rsidRPr="00886567">
        <w:t xml:space="preserve">, </w:t>
      </w:r>
      <w:r>
        <w:t xml:space="preserve">and </w:t>
      </w:r>
      <w:proofErr w:type="spellStart"/>
      <w:r>
        <w:t>ship_date</w:t>
      </w:r>
      <w:proofErr w:type="spellEnd"/>
      <w:r>
        <w:t>.</w:t>
      </w:r>
    </w:p>
    <w:p w14:paraId="2DA58B0E" w14:textId="77777777" w:rsidR="00B21D01" w:rsidRDefault="00B21D01" w:rsidP="00B21D01">
      <w:pPr>
        <w:pStyle w:val="Exerciseindented"/>
      </w:pPr>
      <w:r>
        <w:t xml:space="preserve">This view should return the </w:t>
      </w:r>
      <w:proofErr w:type="spellStart"/>
      <w:r>
        <w:t>product_name</w:t>
      </w:r>
      <w:proofErr w:type="spellEnd"/>
      <w:r>
        <w:t xml:space="preserve"> column from the Products table.</w:t>
      </w:r>
    </w:p>
    <w:p w14:paraId="64A395CF" w14:textId="77777777" w:rsidR="00351085" w:rsidRDefault="00351085" w:rsidP="00A34184">
      <w:pPr>
        <w:pStyle w:val="Exerciseindented"/>
      </w:pPr>
      <w:r>
        <w:t xml:space="preserve">This view should return these columns from the </w:t>
      </w:r>
      <w:proofErr w:type="spellStart"/>
      <w:r>
        <w:t>Order_Items</w:t>
      </w:r>
      <w:proofErr w:type="spellEnd"/>
      <w:r>
        <w:t xml:space="preserve"> table:</w:t>
      </w:r>
      <w:r w:rsidR="003F3DC3">
        <w:t xml:space="preserve"> </w:t>
      </w:r>
      <w:proofErr w:type="spellStart"/>
      <w:r w:rsidR="003F3DC3">
        <w:t>item_price</w:t>
      </w:r>
      <w:proofErr w:type="spellEnd"/>
      <w:r w:rsidR="003F3DC3">
        <w:t xml:space="preserve">, </w:t>
      </w:r>
      <w:proofErr w:type="spellStart"/>
      <w:r w:rsidR="003F3DC3">
        <w:t>discount_amount</w:t>
      </w:r>
      <w:proofErr w:type="spellEnd"/>
      <w:r w:rsidR="003F3DC3">
        <w:t xml:space="preserve">, </w:t>
      </w:r>
      <w:proofErr w:type="spellStart"/>
      <w:r w:rsidR="003F3DC3">
        <w:t>final_price</w:t>
      </w:r>
      <w:proofErr w:type="spellEnd"/>
      <w:r w:rsidR="003F3DC3">
        <w:t xml:space="preserve"> (</w:t>
      </w:r>
      <w:r w:rsidR="002A3E82">
        <w:t xml:space="preserve">the </w:t>
      </w:r>
      <w:r w:rsidR="003F3DC3">
        <w:t>discount</w:t>
      </w:r>
      <w:r w:rsidR="00221F8E">
        <w:t xml:space="preserve"> </w:t>
      </w:r>
      <w:r w:rsidR="003F3DC3">
        <w:t>amount</w:t>
      </w:r>
      <w:r w:rsidR="002A3E82">
        <w:t xml:space="preserve"> subtracted from the item</w:t>
      </w:r>
      <w:r w:rsidR="00221F8E">
        <w:t xml:space="preserve"> </w:t>
      </w:r>
      <w:r w:rsidR="002A3E82">
        <w:t>price</w:t>
      </w:r>
      <w:r w:rsidR="003F3DC3">
        <w:t xml:space="preserve">), quantity, and </w:t>
      </w:r>
      <w:proofErr w:type="spellStart"/>
      <w:r w:rsidR="003F3DC3">
        <w:t>item_total</w:t>
      </w:r>
      <w:proofErr w:type="spellEnd"/>
      <w:r w:rsidR="003F3DC3">
        <w:t xml:space="preserve"> (the calculated total for the item)</w:t>
      </w:r>
      <w:r w:rsidR="007963C3">
        <w:t>.</w:t>
      </w:r>
    </w:p>
    <w:p w14:paraId="7518884E" w14:textId="77777777" w:rsidR="00435FC0" w:rsidRDefault="00435FC0" w:rsidP="00A34184">
      <w:pPr>
        <w:pStyle w:val="Exerciselist"/>
      </w:pPr>
      <w:r>
        <w:t xml:space="preserve">Create a view named </w:t>
      </w:r>
      <w:proofErr w:type="spellStart"/>
      <w:r w:rsidR="00811945">
        <w:t>product_summary</w:t>
      </w:r>
      <w:proofErr w:type="spellEnd"/>
      <w:r>
        <w:t xml:space="preserve"> that </w:t>
      </w:r>
      <w:r w:rsidR="00811945">
        <w:t xml:space="preserve">uses the view you created in exercise </w:t>
      </w:r>
      <w:r w:rsidR="008F57FD">
        <w:t>4</w:t>
      </w:r>
      <w:r w:rsidR="00811945">
        <w:t xml:space="preserve">. This view should </w:t>
      </w:r>
      <w:r w:rsidR="00384E1D">
        <w:t>return summary information about each product</w:t>
      </w:r>
      <w:r>
        <w:t>.</w:t>
      </w:r>
    </w:p>
    <w:p w14:paraId="49321624" w14:textId="77777777" w:rsidR="00435FC0" w:rsidRDefault="00435FC0" w:rsidP="00A34184">
      <w:pPr>
        <w:pStyle w:val="Exerciseindented"/>
      </w:pPr>
      <w:r>
        <w:t xml:space="preserve">Each row should include </w:t>
      </w:r>
      <w:proofErr w:type="spellStart"/>
      <w:r w:rsidR="00547EB8">
        <w:t>product</w:t>
      </w:r>
      <w:r>
        <w:t>_name</w:t>
      </w:r>
      <w:proofErr w:type="spellEnd"/>
      <w:r>
        <w:t xml:space="preserve">, </w:t>
      </w:r>
      <w:proofErr w:type="spellStart"/>
      <w:r w:rsidR="0062036A">
        <w:t>order</w:t>
      </w:r>
      <w:r>
        <w:t>_count</w:t>
      </w:r>
      <w:proofErr w:type="spellEnd"/>
      <w:r>
        <w:t xml:space="preserve"> (the number of </w:t>
      </w:r>
      <w:r w:rsidR="0062036A">
        <w:t>times the product has been ordered</w:t>
      </w:r>
      <w:r>
        <w:t xml:space="preserve">) and </w:t>
      </w:r>
      <w:proofErr w:type="spellStart"/>
      <w:r w:rsidR="0062036A">
        <w:t>order</w:t>
      </w:r>
      <w:r>
        <w:t>_total</w:t>
      </w:r>
      <w:proofErr w:type="spellEnd"/>
      <w:r>
        <w:t xml:space="preserve"> (the total </w:t>
      </w:r>
      <w:r w:rsidR="0062036A">
        <w:t>sales for the product</w:t>
      </w:r>
      <w:r>
        <w:t>)</w:t>
      </w:r>
      <w:r w:rsidR="005337E1">
        <w:t>.</w:t>
      </w:r>
    </w:p>
    <w:p w14:paraId="21883C05" w14:textId="42D473F3" w:rsidR="005B27E4" w:rsidRDefault="005B27E4" w:rsidP="00A34184">
      <w:pPr>
        <w:pStyle w:val="Exerciselist"/>
      </w:pPr>
      <w:r>
        <w:t xml:space="preserve">Write a SELECT statement </w:t>
      </w:r>
      <w:r w:rsidR="00677CE1">
        <w:t xml:space="preserve">that </w:t>
      </w:r>
      <w:r w:rsidR="008C302C">
        <w:t xml:space="preserve">uses the </w:t>
      </w:r>
      <w:r>
        <w:t xml:space="preserve">view that you created in exercise </w:t>
      </w:r>
      <w:r w:rsidR="00192964">
        <w:t>5</w:t>
      </w:r>
      <w:r w:rsidR="00286C38">
        <w:t xml:space="preserve"> </w:t>
      </w:r>
      <w:r w:rsidR="008C302C">
        <w:t xml:space="preserve">to get </w:t>
      </w:r>
      <w:r w:rsidR="00F632E6">
        <w:t xml:space="preserve">total sales for the </w:t>
      </w:r>
      <w:r w:rsidR="008C302C">
        <w:t>five best selling products</w:t>
      </w:r>
      <w:r w:rsidR="00286C38">
        <w:t>.</w:t>
      </w:r>
      <w:r w:rsidR="00B21D01">
        <w:t xml:space="preserve"> Sort the result set by the </w:t>
      </w:r>
      <w:proofErr w:type="spellStart"/>
      <w:r w:rsidR="00B21D01">
        <w:t>order_total</w:t>
      </w:r>
      <w:proofErr w:type="spellEnd"/>
      <w:r w:rsidR="00B21D01">
        <w:t xml:space="preserve"> column in descending sequence.</w:t>
      </w:r>
    </w:p>
    <w:sectPr w:rsidR="005B27E4" w:rsidSect="00A34184">
      <w:footerReference w:type="even" r:id="rId8"/>
      <w:type w:val="continuous"/>
      <w:pgSz w:w="12240" w:h="15840" w:code="1"/>
      <w:pgMar w:top="1440" w:right="2304" w:bottom="1440" w:left="2016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0C3F4" w14:textId="77777777" w:rsidR="00723116" w:rsidRDefault="00723116">
      <w:r>
        <w:separator/>
      </w:r>
    </w:p>
  </w:endnote>
  <w:endnote w:type="continuationSeparator" w:id="0">
    <w:p w14:paraId="2D001854" w14:textId="77777777" w:rsidR="00723116" w:rsidRDefault="0072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9E317" w14:textId="77777777" w:rsidR="00105BF1" w:rsidRDefault="00105BF1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>
      <w:rPr>
        <w:b/>
        <w:sz w:val="28"/>
      </w:rPr>
      <w:fldChar w:fldCharType="begin"/>
    </w:r>
    <w:r>
      <w:rPr>
        <w:b/>
        <w:sz w:val="28"/>
      </w:rPr>
      <w:instrText>PAGE</w:instrText>
    </w:r>
    <w:r>
      <w:rPr>
        <w:b/>
        <w:sz w:val="28"/>
      </w:rPr>
      <w:fldChar w:fldCharType="separate"/>
    </w:r>
    <w:r>
      <w:rPr>
        <w:b/>
        <w:noProof/>
        <w:sz w:val="28"/>
      </w:rPr>
      <w:t>9</w:t>
    </w:r>
    <w:r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14:paraId="4EE9E92F" w14:textId="77777777" w:rsidR="00105BF1" w:rsidRDefault="00105BF1">
    <w:pPr>
      <w:pStyle w:val="Footer"/>
      <w:tabs>
        <w:tab w:val="clear" w:pos="4320"/>
        <w:tab w:val="center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23381" w14:textId="77777777" w:rsidR="00723116" w:rsidRDefault="00723116">
      <w:r>
        <w:separator/>
      </w:r>
    </w:p>
  </w:footnote>
  <w:footnote w:type="continuationSeparator" w:id="0">
    <w:p w14:paraId="3F67246F" w14:textId="77777777" w:rsidR="00723116" w:rsidRDefault="0072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420224">
    <w:abstractNumId w:val="3"/>
  </w:num>
  <w:num w:numId="2" w16cid:durableId="830146779">
    <w:abstractNumId w:val="2"/>
  </w:num>
  <w:num w:numId="3" w16cid:durableId="8340256">
    <w:abstractNumId w:val="2"/>
  </w:num>
  <w:num w:numId="4" w16cid:durableId="984968974">
    <w:abstractNumId w:val="2"/>
    <w:lvlOverride w:ilvl="0">
      <w:startOverride w:val="1"/>
    </w:lvlOverride>
  </w:num>
  <w:num w:numId="5" w16cid:durableId="1121263265">
    <w:abstractNumId w:val="2"/>
    <w:lvlOverride w:ilvl="0">
      <w:startOverride w:val="1"/>
    </w:lvlOverride>
  </w:num>
  <w:num w:numId="6" w16cid:durableId="1815833002">
    <w:abstractNumId w:val="2"/>
    <w:lvlOverride w:ilvl="0">
      <w:startOverride w:val="1"/>
    </w:lvlOverride>
  </w:num>
  <w:num w:numId="7" w16cid:durableId="1701591317">
    <w:abstractNumId w:val="2"/>
    <w:lvlOverride w:ilvl="0">
      <w:startOverride w:val="1"/>
    </w:lvlOverride>
  </w:num>
  <w:num w:numId="8" w16cid:durableId="871458585">
    <w:abstractNumId w:val="2"/>
    <w:lvlOverride w:ilvl="0">
      <w:startOverride w:val="1"/>
    </w:lvlOverride>
  </w:num>
  <w:num w:numId="9" w16cid:durableId="57216585">
    <w:abstractNumId w:val="2"/>
    <w:lvlOverride w:ilvl="0">
      <w:startOverride w:val="1"/>
    </w:lvlOverride>
  </w:num>
  <w:num w:numId="10" w16cid:durableId="1024938109">
    <w:abstractNumId w:val="2"/>
    <w:lvlOverride w:ilvl="0">
      <w:startOverride w:val="1"/>
    </w:lvlOverride>
  </w:num>
  <w:num w:numId="11" w16cid:durableId="141119171">
    <w:abstractNumId w:val="2"/>
    <w:lvlOverride w:ilvl="0">
      <w:startOverride w:val="1"/>
    </w:lvlOverride>
  </w:num>
  <w:num w:numId="12" w16cid:durableId="1399749139">
    <w:abstractNumId w:val="2"/>
    <w:lvlOverride w:ilvl="0">
      <w:startOverride w:val="1"/>
    </w:lvlOverride>
  </w:num>
  <w:num w:numId="13" w16cid:durableId="297952765">
    <w:abstractNumId w:val="2"/>
    <w:lvlOverride w:ilvl="0">
      <w:startOverride w:val="1"/>
    </w:lvlOverride>
  </w:num>
  <w:num w:numId="14" w16cid:durableId="782919154">
    <w:abstractNumId w:val="2"/>
    <w:lvlOverride w:ilvl="0">
      <w:startOverride w:val="1"/>
    </w:lvlOverride>
  </w:num>
  <w:num w:numId="15" w16cid:durableId="424806778">
    <w:abstractNumId w:val="2"/>
    <w:lvlOverride w:ilvl="0">
      <w:startOverride w:val="1"/>
    </w:lvlOverride>
  </w:num>
  <w:num w:numId="16" w16cid:durableId="1717660486">
    <w:abstractNumId w:val="2"/>
    <w:lvlOverride w:ilvl="0">
      <w:startOverride w:val="1"/>
    </w:lvlOverride>
  </w:num>
  <w:num w:numId="17" w16cid:durableId="839273251">
    <w:abstractNumId w:val="2"/>
    <w:lvlOverride w:ilvl="0">
      <w:startOverride w:val="1"/>
    </w:lvlOverride>
  </w:num>
  <w:num w:numId="18" w16cid:durableId="1292175590">
    <w:abstractNumId w:val="2"/>
    <w:lvlOverride w:ilvl="0">
      <w:startOverride w:val="1"/>
    </w:lvlOverride>
  </w:num>
  <w:num w:numId="19" w16cid:durableId="1543202596">
    <w:abstractNumId w:val="2"/>
    <w:lvlOverride w:ilvl="0">
      <w:startOverride w:val="1"/>
    </w:lvlOverride>
  </w:num>
  <w:num w:numId="20" w16cid:durableId="1791440211">
    <w:abstractNumId w:val="1"/>
  </w:num>
  <w:num w:numId="21" w16cid:durableId="730348098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 w16cid:durableId="1353919520">
    <w:abstractNumId w:val="2"/>
    <w:lvlOverride w:ilvl="0">
      <w:startOverride w:val="1"/>
    </w:lvlOverride>
  </w:num>
  <w:num w:numId="23" w16cid:durableId="305278670">
    <w:abstractNumId w:val="2"/>
    <w:lvlOverride w:ilvl="0">
      <w:startOverride w:val="1"/>
    </w:lvlOverride>
  </w:num>
  <w:num w:numId="24" w16cid:durableId="445320883">
    <w:abstractNumId w:val="2"/>
    <w:lvlOverride w:ilvl="0">
      <w:startOverride w:val="1"/>
    </w:lvlOverride>
  </w:num>
  <w:num w:numId="25" w16cid:durableId="120198290">
    <w:abstractNumId w:val="2"/>
    <w:lvlOverride w:ilvl="0">
      <w:startOverride w:val="1"/>
    </w:lvlOverride>
  </w:num>
  <w:num w:numId="26" w16cid:durableId="1485661007">
    <w:abstractNumId w:val="2"/>
    <w:lvlOverride w:ilvl="0">
      <w:startOverride w:val="1"/>
    </w:lvlOverride>
  </w:num>
  <w:num w:numId="27" w16cid:durableId="1577786382">
    <w:abstractNumId w:val="2"/>
    <w:lvlOverride w:ilvl="0">
      <w:startOverride w:val="1"/>
    </w:lvlOverride>
  </w:num>
  <w:num w:numId="28" w16cid:durableId="1855069335">
    <w:abstractNumId w:val="2"/>
    <w:lvlOverride w:ilvl="0">
      <w:startOverride w:val="1"/>
    </w:lvlOverride>
  </w:num>
  <w:num w:numId="29" w16cid:durableId="1918590104">
    <w:abstractNumId w:val="2"/>
    <w:lvlOverride w:ilvl="0">
      <w:startOverride w:val="1"/>
    </w:lvlOverride>
  </w:num>
  <w:num w:numId="30" w16cid:durableId="1032878181">
    <w:abstractNumId w:val="2"/>
    <w:lvlOverride w:ilvl="0">
      <w:startOverride w:val="1"/>
    </w:lvlOverride>
  </w:num>
  <w:num w:numId="31" w16cid:durableId="1169638394">
    <w:abstractNumId w:val="2"/>
    <w:lvlOverride w:ilvl="0">
      <w:startOverride w:val="1"/>
    </w:lvlOverride>
  </w:num>
  <w:num w:numId="32" w16cid:durableId="283001059">
    <w:abstractNumId w:val="2"/>
    <w:lvlOverride w:ilvl="0">
      <w:startOverride w:val="1"/>
    </w:lvlOverride>
  </w:num>
  <w:num w:numId="33" w16cid:durableId="80225193">
    <w:abstractNumId w:val="2"/>
    <w:lvlOverride w:ilvl="0">
      <w:startOverride w:val="1"/>
    </w:lvlOverride>
  </w:num>
  <w:num w:numId="34" w16cid:durableId="1154950162">
    <w:abstractNumId w:val="2"/>
    <w:lvlOverride w:ilvl="0">
      <w:startOverride w:val="1"/>
    </w:lvlOverride>
  </w:num>
  <w:num w:numId="35" w16cid:durableId="244993158">
    <w:abstractNumId w:val="2"/>
    <w:lvlOverride w:ilvl="0">
      <w:startOverride w:val="1"/>
    </w:lvlOverride>
  </w:num>
  <w:num w:numId="36" w16cid:durableId="1622303982">
    <w:abstractNumId w:val="2"/>
    <w:lvlOverride w:ilvl="0">
      <w:startOverride w:val="1"/>
    </w:lvlOverride>
  </w:num>
  <w:num w:numId="37" w16cid:durableId="1346714438">
    <w:abstractNumId w:val="2"/>
    <w:lvlOverride w:ilvl="0">
      <w:startOverride w:val="1"/>
    </w:lvlOverride>
  </w:num>
  <w:num w:numId="38" w16cid:durableId="716706948">
    <w:abstractNumId w:val="2"/>
    <w:lvlOverride w:ilvl="0">
      <w:startOverride w:val="1"/>
    </w:lvlOverride>
  </w:num>
  <w:num w:numId="39" w16cid:durableId="1864978117">
    <w:abstractNumId w:val="2"/>
    <w:lvlOverride w:ilvl="0">
      <w:startOverride w:val="11"/>
    </w:lvlOverride>
  </w:num>
  <w:num w:numId="40" w16cid:durableId="81146167">
    <w:abstractNumId w:val="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intFractionalCharacterWidth/>
  <w:embedSystemFonts/>
  <w:bordersDoNotSurroundHeader/>
  <w:bordersDoNotSurroundFooter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326"/>
    <w:rsid w:val="0000051B"/>
    <w:rsid w:val="00000922"/>
    <w:rsid w:val="0000150C"/>
    <w:rsid w:val="00002917"/>
    <w:rsid w:val="000042E6"/>
    <w:rsid w:val="000057BC"/>
    <w:rsid w:val="0000755D"/>
    <w:rsid w:val="000105C9"/>
    <w:rsid w:val="000155E7"/>
    <w:rsid w:val="000157DF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2816"/>
    <w:rsid w:val="00043893"/>
    <w:rsid w:val="00043F76"/>
    <w:rsid w:val="00047401"/>
    <w:rsid w:val="00051703"/>
    <w:rsid w:val="00051715"/>
    <w:rsid w:val="00051818"/>
    <w:rsid w:val="00053501"/>
    <w:rsid w:val="00053CE0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042B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2687"/>
    <w:rsid w:val="00094B4C"/>
    <w:rsid w:val="00094BE3"/>
    <w:rsid w:val="00094DEB"/>
    <w:rsid w:val="00095EB8"/>
    <w:rsid w:val="00097706"/>
    <w:rsid w:val="000A03B9"/>
    <w:rsid w:val="000A14B9"/>
    <w:rsid w:val="000A1789"/>
    <w:rsid w:val="000A6F24"/>
    <w:rsid w:val="000A73BF"/>
    <w:rsid w:val="000B055C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E7F0C"/>
    <w:rsid w:val="000F2C40"/>
    <w:rsid w:val="000F636E"/>
    <w:rsid w:val="000F70FD"/>
    <w:rsid w:val="000F7D98"/>
    <w:rsid w:val="000F7E34"/>
    <w:rsid w:val="000F7E52"/>
    <w:rsid w:val="00100162"/>
    <w:rsid w:val="00101DA2"/>
    <w:rsid w:val="00102A82"/>
    <w:rsid w:val="00103833"/>
    <w:rsid w:val="00104EC9"/>
    <w:rsid w:val="00105A4D"/>
    <w:rsid w:val="00105BF1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7260"/>
    <w:rsid w:val="00147A03"/>
    <w:rsid w:val="00150C07"/>
    <w:rsid w:val="0015167C"/>
    <w:rsid w:val="00151B6C"/>
    <w:rsid w:val="00153AD0"/>
    <w:rsid w:val="00153B65"/>
    <w:rsid w:val="00155467"/>
    <w:rsid w:val="00155776"/>
    <w:rsid w:val="00160FFC"/>
    <w:rsid w:val="00163B7D"/>
    <w:rsid w:val="00163D25"/>
    <w:rsid w:val="00167581"/>
    <w:rsid w:val="0016766C"/>
    <w:rsid w:val="0017147C"/>
    <w:rsid w:val="0017480F"/>
    <w:rsid w:val="00174F10"/>
    <w:rsid w:val="001754E7"/>
    <w:rsid w:val="00175F6C"/>
    <w:rsid w:val="00176397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427"/>
    <w:rsid w:val="00197FC4"/>
    <w:rsid w:val="001A23B1"/>
    <w:rsid w:val="001B00E2"/>
    <w:rsid w:val="001B0261"/>
    <w:rsid w:val="001B0328"/>
    <w:rsid w:val="001B26D7"/>
    <w:rsid w:val="001B2756"/>
    <w:rsid w:val="001B3AC4"/>
    <w:rsid w:val="001B530A"/>
    <w:rsid w:val="001B6F9F"/>
    <w:rsid w:val="001C1327"/>
    <w:rsid w:val="001C1693"/>
    <w:rsid w:val="001C2B12"/>
    <w:rsid w:val="001C3524"/>
    <w:rsid w:val="001C584E"/>
    <w:rsid w:val="001D0478"/>
    <w:rsid w:val="001D41D8"/>
    <w:rsid w:val="001D42C0"/>
    <w:rsid w:val="001D4CA6"/>
    <w:rsid w:val="001D6044"/>
    <w:rsid w:val="001D73CD"/>
    <w:rsid w:val="001D75E2"/>
    <w:rsid w:val="001D7B07"/>
    <w:rsid w:val="001E0BD4"/>
    <w:rsid w:val="001E1326"/>
    <w:rsid w:val="001E1B28"/>
    <w:rsid w:val="001E477A"/>
    <w:rsid w:val="001E53B9"/>
    <w:rsid w:val="001E5767"/>
    <w:rsid w:val="001F16B4"/>
    <w:rsid w:val="001F17EC"/>
    <w:rsid w:val="001F2A07"/>
    <w:rsid w:val="001F2D8F"/>
    <w:rsid w:val="001F3567"/>
    <w:rsid w:val="001F3D01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38E5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25398"/>
    <w:rsid w:val="00242C8F"/>
    <w:rsid w:val="00242CA1"/>
    <w:rsid w:val="00243BBD"/>
    <w:rsid w:val="00245513"/>
    <w:rsid w:val="00251F73"/>
    <w:rsid w:val="00257F53"/>
    <w:rsid w:val="00260115"/>
    <w:rsid w:val="00260130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5ED1"/>
    <w:rsid w:val="002865FF"/>
    <w:rsid w:val="00286C38"/>
    <w:rsid w:val="00287386"/>
    <w:rsid w:val="00287DCC"/>
    <w:rsid w:val="00290D79"/>
    <w:rsid w:val="00292DE8"/>
    <w:rsid w:val="00293366"/>
    <w:rsid w:val="0029576C"/>
    <w:rsid w:val="002A047E"/>
    <w:rsid w:val="002A20E6"/>
    <w:rsid w:val="002A2396"/>
    <w:rsid w:val="002A3E82"/>
    <w:rsid w:val="002A4C6F"/>
    <w:rsid w:val="002A4DEF"/>
    <w:rsid w:val="002A5F40"/>
    <w:rsid w:val="002B2FA1"/>
    <w:rsid w:val="002B4F4E"/>
    <w:rsid w:val="002B6152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D76C4"/>
    <w:rsid w:val="002E2CBA"/>
    <w:rsid w:val="002E41C2"/>
    <w:rsid w:val="002E59CC"/>
    <w:rsid w:val="002E66C9"/>
    <w:rsid w:val="002F0547"/>
    <w:rsid w:val="002F05C5"/>
    <w:rsid w:val="002F35E0"/>
    <w:rsid w:val="002F3E76"/>
    <w:rsid w:val="002F78C0"/>
    <w:rsid w:val="00301BD7"/>
    <w:rsid w:val="0030365D"/>
    <w:rsid w:val="00306751"/>
    <w:rsid w:val="00307325"/>
    <w:rsid w:val="003075FA"/>
    <w:rsid w:val="00311DD5"/>
    <w:rsid w:val="00316266"/>
    <w:rsid w:val="0031675B"/>
    <w:rsid w:val="00317165"/>
    <w:rsid w:val="0032128F"/>
    <w:rsid w:val="00321772"/>
    <w:rsid w:val="00322E87"/>
    <w:rsid w:val="0032402A"/>
    <w:rsid w:val="0032428B"/>
    <w:rsid w:val="003246AA"/>
    <w:rsid w:val="00324927"/>
    <w:rsid w:val="00325CAC"/>
    <w:rsid w:val="00327EDC"/>
    <w:rsid w:val="0033141B"/>
    <w:rsid w:val="00334BFB"/>
    <w:rsid w:val="003417AA"/>
    <w:rsid w:val="00341E83"/>
    <w:rsid w:val="0034293C"/>
    <w:rsid w:val="00342BF7"/>
    <w:rsid w:val="003446F0"/>
    <w:rsid w:val="00347519"/>
    <w:rsid w:val="00351085"/>
    <w:rsid w:val="003517C6"/>
    <w:rsid w:val="003527BD"/>
    <w:rsid w:val="00353162"/>
    <w:rsid w:val="00354668"/>
    <w:rsid w:val="00356F7E"/>
    <w:rsid w:val="00361A20"/>
    <w:rsid w:val="00362ACD"/>
    <w:rsid w:val="003676A7"/>
    <w:rsid w:val="003677B8"/>
    <w:rsid w:val="00370961"/>
    <w:rsid w:val="00374337"/>
    <w:rsid w:val="00374920"/>
    <w:rsid w:val="00376406"/>
    <w:rsid w:val="003769AE"/>
    <w:rsid w:val="00376A48"/>
    <w:rsid w:val="003774C8"/>
    <w:rsid w:val="00381332"/>
    <w:rsid w:val="0038156E"/>
    <w:rsid w:val="003829C5"/>
    <w:rsid w:val="00382A1A"/>
    <w:rsid w:val="00384E1D"/>
    <w:rsid w:val="00386BD1"/>
    <w:rsid w:val="00387F38"/>
    <w:rsid w:val="003906F9"/>
    <w:rsid w:val="003911B5"/>
    <w:rsid w:val="0039124E"/>
    <w:rsid w:val="0039128F"/>
    <w:rsid w:val="00391348"/>
    <w:rsid w:val="00392CCC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19F8"/>
    <w:rsid w:val="003B41A2"/>
    <w:rsid w:val="003B45C7"/>
    <w:rsid w:val="003B4F49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BC5"/>
    <w:rsid w:val="003D4A59"/>
    <w:rsid w:val="003D52BE"/>
    <w:rsid w:val="003D6BB3"/>
    <w:rsid w:val="003D78A8"/>
    <w:rsid w:val="003E1CD3"/>
    <w:rsid w:val="003E30B5"/>
    <w:rsid w:val="003E3906"/>
    <w:rsid w:val="003E536F"/>
    <w:rsid w:val="003E7879"/>
    <w:rsid w:val="003F0456"/>
    <w:rsid w:val="003F0A59"/>
    <w:rsid w:val="003F16BA"/>
    <w:rsid w:val="003F20C9"/>
    <w:rsid w:val="003F2247"/>
    <w:rsid w:val="003F3DC3"/>
    <w:rsid w:val="003F5553"/>
    <w:rsid w:val="003F66FB"/>
    <w:rsid w:val="004013FC"/>
    <w:rsid w:val="00401CA0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8DD"/>
    <w:rsid w:val="00414C6D"/>
    <w:rsid w:val="00415209"/>
    <w:rsid w:val="00420552"/>
    <w:rsid w:val="004205F8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2F36"/>
    <w:rsid w:val="004441EA"/>
    <w:rsid w:val="00445AF4"/>
    <w:rsid w:val="00447E21"/>
    <w:rsid w:val="00450DAD"/>
    <w:rsid w:val="004517BC"/>
    <w:rsid w:val="00451E14"/>
    <w:rsid w:val="00454622"/>
    <w:rsid w:val="00454A35"/>
    <w:rsid w:val="00455013"/>
    <w:rsid w:val="00457B59"/>
    <w:rsid w:val="0046025D"/>
    <w:rsid w:val="0046037A"/>
    <w:rsid w:val="00460532"/>
    <w:rsid w:val="00460C91"/>
    <w:rsid w:val="004611E1"/>
    <w:rsid w:val="00461826"/>
    <w:rsid w:val="004620F0"/>
    <w:rsid w:val="00465092"/>
    <w:rsid w:val="00466069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3D3A"/>
    <w:rsid w:val="00496412"/>
    <w:rsid w:val="00497EF6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4FC7"/>
    <w:rsid w:val="004A5D93"/>
    <w:rsid w:val="004B0106"/>
    <w:rsid w:val="004B0903"/>
    <w:rsid w:val="004B486D"/>
    <w:rsid w:val="004B57BF"/>
    <w:rsid w:val="004B5FE1"/>
    <w:rsid w:val="004B699D"/>
    <w:rsid w:val="004B6C8E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4F3FC9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403A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7E3"/>
    <w:rsid w:val="00570F78"/>
    <w:rsid w:val="00571129"/>
    <w:rsid w:val="00571AFA"/>
    <w:rsid w:val="005735DC"/>
    <w:rsid w:val="00573EED"/>
    <w:rsid w:val="005748AF"/>
    <w:rsid w:val="00575395"/>
    <w:rsid w:val="005764FB"/>
    <w:rsid w:val="00580415"/>
    <w:rsid w:val="00581DC0"/>
    <w:rsid w:val="00582583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6FAB"/>
    <w:rsid w:val="005A706E"/>
    <w:rsid w:val="005B0222"/>
    <w:rsid w:val="005B0DDD"/>
    <w:rsid w:val="005B108C"/>
    <w:rsid w:val="005B27E4"/>
    <w:rsid w:val="005B2D86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172C"/>
    <w:rsid w:val="00612203"/>
    <w:rsid w:val="00612D6B"/>
    <w:rsid w:val="006146F8"/>
    <w:rsid w:val="006173E9"/>
    <w:rsid w:val="00617AC3"/>
    <w:rsid w:val="0062036A"/>
    <w:rsid w:val="00621928"/>
    <w:rsid w:val="00622B2B"/>
    <w:rsid w:val="00625D80"/>
    <w:rsid w:val="00625DC1"/>
    <w:rsid w:val="006267B4"/>
    <w:rsid w:val="00626DCD"/>
    <w:rsid w:val="006304C6"/>
    <w:rsid w:val="00630877"/>
    <w:rsid w:val="0063094E"/>
    <w:rsid w:val="00630A7E"/>
    <w:rsid w:val="00632E9C"/>
    <w:rsid w:val="00637ED7"/>
    <w:rsid w:val="006424EC"/>
    <w:rsid w:val="0064353B"/>
    <w:rsid w:val="00644108"/>
    <w:rsid w:val="00645B9C"/>
    <w:rsid w:val="00646459"/>
    <w:rsid w:val="006464B6"/>
    <w:rsid w:val="00646BF8"/>
    <w:rsid w:val="00652C58"/>
    <w:rsid w:val="0065644D"/>
    <w:rsid w:val="00660042"/>
    <w:rsid w:val="00660193"/>
    <w:rsid w:val="006631C4"/>
    <w:rsid w:val="00663B6E"/>
    <w:rsid w:val="00663FFC"/>
    <w:rsid w:val="00665BA2"/>
    <w:rsid w:val="00665E8E"/>
    <w:rsid w:val="00666AA6"/>
    <w:rsid w:val="00667B70"/>
    <w:rsid w:val="006726B0"/>
    <w:rsid w:val="0067364F"/>
    <w:rsid w:val="00673780"/>
    <w:rsid w:val="00673C0B"/>
    <w:rsid w:val="00675F66"/>
    <w:rsid w:val="006762D3"/>
    <w:rsid w:val="006762D7"/>
    <w:rsid w:val="006773E3"/>
    <w:rsid w:val="0067783B"/>
    <w:rsid w:val="00677CE1"/>
    <w:rsid w:val="00677CE3"/>
    <w:rsid w:val="00680F1C"/>
    <w:rsid w:val="006810D2"/>
    <w:rsid w:val="006820E0"/>
    <w:rsid w:val="00683826"/>
    <w:rsid w:val="00684921"/>
    <w:rsid w:val="00690DDD"/>
    <w:rsid w:val="006926CF"/>
    <w:rsid w:val="006942C7"/>
    <w:rsid w:val="00694450"/>
    <w:rsid w:val="00695933"/>
    <w:rsid w:val="00695934"/>
    <w:rsid w:val="00695A9A"/>
    <w:rsid w:val="0069620E"/>
    <w:rsid w:val="006A1ADD"/>
    <w:rsid w:val="006A20C2"/>
    <w:rsid w:val="006A22DE"/>
    <w:rsid w:val="006A26CA"/>
    <w:rsid w:val="006A45D7"/>
    <w:rsid w:val="006A65A2"/>
    <w:rsid w:val="006A69FF"/>
    <w:rsid w:val="006B2EEA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6F7"/>
    <w:rsid w:val="006C40B6"/>
    <w:rsid w:val="006C58D1"/>
    <w:rsid w:val="006C7E4C"/>
    <w:rsid w:val="006D0121"/>
    <w:rsid w:val="006D0C79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B59"/>
    <w:rsid w:val="0071474F"/>
    <w:rsid w:val="007152B7"/>
    <w:rsid w:val="00722F02"/>
    <w:rsid w:val="00723116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305A"/>
    <w:rsid w:val="007364F1"/>
    <w:rsid w:val="00742B6C"/>
    <w:rsid w:val="007435F4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60DED"/>
    <w:rsid w:val="00761785"/>
    <w:rsid w:val="00763BCE"/>
    <w:rsid w:val="0076492C"/>
    <w:rsid w:val="007649F9"/>
    <w:rsid w:val="00764EC1"/>
    <w:rsid w:val="00766F56"/>
    <w:rsid w:val="00767560"/>
    <w:rsid w:val="00770578"/>
    <w:rsid w:val="0077063D"/>
    <w:rsid w:val="00770904"/>
    <w:rsid w:val="00770B7D"/>
    <w:rsid w:val="007734EF"/>
    <w:rsid w:val="00780BB2"/>
    <w:rsid w:val="00782FA9"/>
    <w:rsid w:val="007836C7"/>
    <w:rsid w:val="007842A9"/>
    <w:rsid w:val="007851D2"/>
    <w:rsid w:val="00785B3F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6736"/>
    <w:rsid w:val="007B03A8"/>
    <w:rsid w:val="007B3F2C"/>
    <w:rsid w:val="007B57CD"/>
    <w:rsid w:val="007B6067"/>
    <w:rsid w:val="007B70D1"/>
    <w:rsid w:val="007C1DF2"/>
    <w:rsid w:val="007C2BE6"/>
    <w:rsid w:val="007C3187"/>
    <w:rsid w:val="007C4368"/>
    <w:rsid w:val="007C58D8"/>
    <w:rsid w:val="007C5AB5"/>
    <w:rsid w:val="007C5B53"/>
    <w:rsid w:val="007C7C01"/>
    <w:rsid w:val="007C7DD5"/>
    <w:rsid w:val="007C7FD4"/>
    <w:rsid w:val="007D3051"/>
    <w:rsid w:val="007D51AC"/>
    <w:rsid w:val="007D5740"/>
    <w:rsid w:val="007D615C"/>
    <w:rsid w:val="007D6DCE"/>
    <w:rsid w:val="007E2331"/>
    <w:rsid w:val="007E3C2A"/>
    <w:rsid w:val="007E773E"/>
    <w:rsid w:val="007E774A"/>
    <w:rsid w:val="007F052B"/>
    <w:rsid w:val="007F06F6"/>
    <w:rsid w:val="007F2F84"/>
    <w:rsid w:val="007F3846"/>
    <w:rsid w:val="007F3C34"/>
    <w:rsid w:val="007F56A0"/>
    <w:rsid w:val="007F5A57"/>
    <w:rsid w:val="007F5D53"/>
    <w:rsid w:val="007F68A9"/>
    <w:rsid w:val="007F6944"/>
    <w:rsid w:val="007F78BA"/>
    <w:rsid w:val="007F78BF"/>
    <w:rsid w:val="007F7E38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6099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470A0"/>
    <w:rsid w:val="008512F4"/>
    <w:rsid w:val="00856F14"/>
    <w:rsid w:val="00857B08"/>
    <w:rsid w:val="008607B3"/>
    <w:rsid w:val="00861719"/>
    <w:rsid w:val="008624B3"/>
    <w:rsid w:val="00863604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5D66"/>
    <w:rsid w:val="00876493"/>
    <w:rsid w:val="008839E3"/>
    <w:rsid w:val="00883A8E"/>
    <w:rsid w:val="00883D0A"/>
    <w:rsid w:val="008844C2"/>
    <w:rsid w:val="00885E95"/>
    <w:rsid w:val="00886567"/>
    <w:rsid w:val="008930B1"/>
    <w:rsid w:val="00895B3F"/>
    <w:rsid w:val="00895C98"/>
    <w:rsid w:val="0089628E"/>
    <w:rsid w:val="0089674A"/>
    <w:rsid w:val="00897487"/>
    <w:rsid w:val="008A1C28"/>
    <w:rsid w:val="008A1F0A"/>
    <w:rsid w:val="008A381A"/>
    <w:rsid w:val="008A3847"/>
    <w:rsid w:val="008A4AE1"/>
    <w:rsid w:val="008A682E"/>
    <w:rsid w:val="008A6845"/>
    <w:rsid w:val="008A7C17"/>
    <w:rsid w:val="008B14B3"/>
    <w:rsid w:val="008B227E"/>
    <w:rsid w:val="008C20DD"/>
    <w:rsid w:val="008C2449"/>
    <w:rsid w:val="008C2552"/>
    <w:rsid w:val="008C27A4"/>
    <w:rsid w:val="008C302C"/>
    <w:rsid w:val="008C3C0E"/>
    <w:rsid w:val="008C533C"/>
    <w:rsid w:val="008D15D9"/>
    <w:rsid w:val="008D162B"/>
    <w:rsid w:val="008D2224"/>
    <w:rsid w:val="008D598C"/>
    <w:rsid w:val="008E1DED"/>
    <w:rsid w:val="008E3820"/>
    <w:rsid w:val="008E7F0A"/>
    <w:rsid w:val="008F16DA"/>
    <w:rsid w:val="008F1866"/>
    <w:rsid w:val="008F2C61"/>
    <w:rsid w:val="008F2DCC"/>
    <w:rsid w:val="008F3786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07878"/>
    <w:rsid w:val="009104B3"/>
    <w:rsid w:val="00910B33"/>
    <w:rsid w:val="00910DF5"/>
    <w:rsid w:val="00913006"/>
    <w:rsid w:val="009141B8"/>
    <w:rsid w:val="00916339"/>
    <w:rsid w:val="009166AD"/>
    <w:rsid w:val="00916D97"/>
    <w:rsid w:val="009174EA"/>
    <w:rsid w:val="0092032E"/>
    <w:rsid w:val="009265D4"/>
    <w:rsid w:val="00926E75"/>
    <w:rsid w:val="00926EAE"/>
    <w:rsid w:val="00932250"/>
    <w:rsid w:val="009325C3"/>
    <w:rsid w:val="0093376E"/>
    <w:rsid w:val="00935F48"/>
    <w:rsid w:val="00935FAF"/>
    <w:rsid w:val="009367A7"/>
    <w:rsid w:val="00936C96"/>
    <w:rsid w:val="00940585"/>
    <w:rsid w:val="0094360B"/>
    <w:rsid w:val="00945CCF"/>
    <w:rsid w:val="00945DC2"/>
    <w:rsid w:val="009465DA"/>
    <w:rsid w:val="009546B1"/>
    <w:rsid w:val="00955FB7"/>
    <w:rsid w:val="009561A2"/>
    <w:rsid w:val="009561D6"/>
    <w:rsid w:val="00961892"/>
    <w:rsid w:val="00965295"/>
    <w:rsid w:val="00965E19"/>
    <w:rsid w:val="009662E3"/>
    <w:rsid w:val="00966307"/>
    <w:rsid w:val="00967037"/>
    <w:rsid w:val="00973464"/>
    <w:rsid w:val="00973D8B"/>
    <w:rsid w:val="00974739"/>
    <w:rsid w:val="00981272"/>
    <w:rsid w:val="00981503"/>
    <w:rsid w:val="009817CF"/>
    <w:rsid w:val="009821F2"/>
    <w:rsid w:val="009836F7"/>
    <w:rsid w:val="00983BA4"/>
    <w:rsid w:val="00985735"/>
    <w:rsid w:val="009858C2"/>
    <w:rsid w:val="0098691B"/>
    <w:rsid w:val="00986A0B"/>
    <w:rsid w:val="00986B0E"/>
    <w:rsid w:val="0098704D"/>
    <w:rsid w:val="00987CEF"/>
    <w:rsid w:val="009901BA"/>
    <w:rsid w:val="0099466F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2503"/>
    <w:rsid w:val="009B50AF"/>
    <w:rsid w:val="009C1321"/>
    <w:rsid w:val="009C13D3"/>
    <w:rsid w:val="009C172C"/>
    <w:rsid w:val="009C3F80"/>
    <w:rsid w:val="009C5252"/>
    <w:rsid w:val="009C642E"/>
    <w:rsid w:val="009C6621"/>
    <w:rsid w:val="009C7501"/>
    <w:rsid w:val="009D174F"/>
    <w:rsid w:val="009D3AF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F5E"/>
    <w:rsid w:val="009F5BE5"/>
    <w:rsid w:val="009F5D4D"/>
    <w:rsid w:val="009F7BB3"/>
    <w:rsid w:val="009F7D0A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27C"/>
    <w:rsid w:val="00A133A4"/>
    <w:rsid w:val="00A159CA"/>
    <w:rsid w:val="00A200E0"/>
    <w:rsid w:val="00A212A5"/>
    <w:rsid w:val="00A2345B"/>
    <w:rsid w:val="00A264B1"/>
    <w:rsid w:val="00A27311"/>
    <w:rsid w:val="00A274FA"/>
    <w:rsid w:val="00A30B7B"/>
    <w:rsid w:val="00A34184"/>
    <w:rsid w:val="00A36733"/>
    <w:rsid w:val="00A36782"/>
    <w:rsid w:val="00A4142A"/>
    <w:rsid w:val="00A41DF5"/>
    <w:rsid w:val="00A426D1"/>
    <w:rsid w:val="00A42F20"/>
    <w:rsid w:val="00A43737"/>
    <w:rsid w:val="00A44095"/>
    <w:rsid w:val="00A4521F"/>
    <w:rsid w:val="00A50FBF"/>
    <w:rsid w:val="00A5206C"/>
    <w:rsid w:val="00A520A3"/>
    <w:rsid w:val="00A5275D"/>
    <w:rsid w:val="00A5279D"/>
    <w:rsid w:val="00A528ED"/>
    <w:rsid w:val="00A52A00"/>
    <w:rsid w:val="00A54F5D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1E74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A1933"/>
    <w:rsid w:val="00AA2A24"/>
    <w:rsid w:val="00AA2F2B"/>
    <w:rsid w:val="00AA350C"/>
    <w:rsid w:val="00AA3941"/>
    <w:rsid w:val="00AA412D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1AA2"/>
    <w:rsid w:val="00AD24CD"/>
    <w:rsid w:val="00AD2F08"/>
    <w:rsid w:val="00AD3072"/>
    <w:rsid w:val="00AD37E0"/>
    <w:rsid w:val="00AD3B22"/>
    <w:rsid w:val="00AD57DC"/>
    <w:rsid w:val="00AD6374"/>
    <w:rsid w:val="00AD71C8"/>
    <w:rsid w:val="00AD788D"/>
    <w:rsid w:val="00AD7E28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1D01"/>
    <w:rsid w:val="00B24C6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2D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956"/>
    <w:rsid w:val="00B92C6F"/>
    <w:rsid w:val="00B938E6"/>
    <w:rsid w:val="00B9615B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B666E"/>
    <w:rsid w:val="00BC2D97"/>
    <w:rsid w:val="00BC528F"/>
    <w:rsid w:val="00BC5B82"/>
    <w:rsid w:val="00BC63C5"/>
    <w:rsid w:val="00BD380B"/>
    <w:rsid w:val="00BD3AEA"/>
    <w:rsid w:val="00BE034A"/>
    <w:rsid w:val="00BE2CC0"/>
    <w:rsid w:val="00BE46AE"/>
    <w:rsid w:val="00BE4908"/>
    <w:rsid w:val="00BE536B"/>
    <w:rsid w:val="00BE646F"/>
    <w:rsid w:val="00BF02DB"/>
    <w:rsid w:val="00BF3966"/>
    <w:rsid w:val="00C011E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4BA2"/>
    <w:rsid w:val="00C35FA3"/>
    <w:rsid w:val="00C3617F"/>
    <w:rsid w:val="00C36D02"/>
    <w:rsid w:val="00C4009A"/>
    <w:rsid w:val="00C42DB6"/>
    <w:rsid w:val="00C47274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A01CD"/>
    <w:rsid w:val="00CA32E9"/>
    <w:rsid w:val="00CA3AA6"/>
    <w:rsid w:val="00CA44C7"/>
    <w:rsid w:val="00CB011E"/>
    <w:rsid w:val="00CB0FEC"/>
    <w:rsid w:val="00CB1520"/>
    <w:rsid w:val="00CB422D"/>
    <w:rsid w:val="00CB5588"/>
    <w:rsid w:val="00CB6C3A"/>
    <w:rsid w:val="00CC21EE"/>
    <w:rsid w:val="00CC351E"/>
    <w:rsid w:val="00CC4E9E"/>
    <w:rsid w:val="00CC60F0"/>
    <w:rsid w:val="00CD01F4"/>
    <w:rsid w:val="00CD20C6"/>
    <w:rsid w:val="00CD322B"/>
    <w:rsid w:val="00CD3C51"/>
    <w:rsid w:val="00CD40FC"/>
    <w:rsid w:val="00CD674B"/>
    <w:rsid w:val="00CE13C1"/>
    <w:rsid w:val="00CE17AE"/>
    <w:rsid w:val="00CE28B9"/>
    <w:rsid w:val="00CE2A47"/>
    <w:rsid w:val="00CE2A92"/>
    <w:rsid w:val="00CE4A02"/>
    <w:rsid w:val="00CE6E6E"/>
    <w:rsid w:val="00CF02C6"/>
    <w:rsid w:val="00CF34B2"/>
    <w:rsid w:val="00CF389D"/>
    <w:rsid w:val="00CF3F00"/>
    <w:rsid w:val="00CF5410"/>
    <w:rsid w:val="00D0198B"/>
    <w:rsid w:val="00D0220B"/>
    <w:rsid w:val="00D0505C"/>
    <w:rsid w:val="00D05322"/>
    <w:rsid w:val="00D10A4A"/>
    <w:rsid w:val="00D10EDE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1758"/>
    <w:rsid w:val="00D325A9"/>
    <w:rsid w:val="00D326D6"/>
    <w:rsid w:val="00D331D1"/>
    <w:rsid w:val="00D33BFB"/>
    <w:rsid w:val="00D33E38"/>
    <w:rsid w:val="00D35764"/>
    <w:rsid w:val="00D3664A"/>
    <w:rsid w:val="00D36CF1"/>
    <w:rsid w:val="00D42D60"/>
    <w:rsid w:val="00D452EB"/>
    <w:rsid w:val="00D45F82"/>
    <w:rsid w:val="00D46956"/>
    <w:rsid w:val="00D51BCB"/>
    <w:rsid w:val="00D54187"/>
    <w:rsid w:val="00D55A9B"/>
    <w:rsid w:val="00D55BAA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2EDA"/>
    <w:rsid w:val="00DD2FE6"/>
    <w:rsid w:val="00DD3815"/>
    <w:rsid w:val="00DD3E34"/>
    <w:rsid w:val="00DD51F0"/>
    <w:rsid w:val="00DD665F"/>
    <w:rsid w:val="00DE1F2D"/>
    <w:rsid w:val="00DE518A"/>
    <w:rsid w:val="00DE746B"/>
    <w:rsid w:val="00DF1F7A"/>
    <w:rsid w:val="00DF396F"/>
    <w:rsid w:val="00DF5E5F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1B09"/>
    <w:rsid w:val="00E134D5"/>
    <w:rsid w:val="00E14D05"/>
    <w:rsid w:val="00E221C5"/>
    <w:rsid w:val="00E24D7D"/>
    <w:rsid w:val="00E26AE0"/>
    <w:rsid w:val="00E26D7F"/>
    <w:rsid w:val="00E27782"/>
    <w:rsid w:val="00E31D6C"/>
    <w:rsid w:val="00E34E8E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38B4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A4F3B"/>
    <w:rsid w:val="00EB05AD"/>
    <w:rsid w:val="00EB0A65"/>
    <w:rsid w:val="00EB32E6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096D"/>
    <w:rsid w:val="00EE318F"/>
    <w:rsid w:val="00EE38AD"/>
    <w:rsid w:val="00EE3935"/>
    <w:rsid w:val="00EE3CBC"/>
    <w:rsid w:val="00EE49E3"/>
    <w:rsid w:val="00EE4A26"/>
    <w:rsid w:val="00EE5A3C"/>
    <w:rsid w:val="00EF0994"/>
    <w:rsid w:val="00EF2100"/>
    <w:rsid w:val="00EF32E8"/>
    <w:rsid w:val="00EF5206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1EBF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18E8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E87"/>
    <w:rsid w:val="00FD0B19"/>
    <w:rsid w:val="00FD0D58"/>
    <w:rsid w:val="00FD2334"/>
    <w:rsid w:val="00FD2533"/>
    <w:rsid w:val="00FD2F7D"/>
    <w:rsid w:val="00FD3428"/>
    <w:rsid w:val="00FD4242"/>
    <w:rsid w:val="00FD5476"/>
    <w:rsid w:val="00FD6096"/>
    <w:rsid w:val="00FD6BBF"/>
    <w:rsid w:val="00FD77D5"/>
    <w:rsid w:val="00FE0828"/>
    <w:rsid w:val="00FE0C1F"/>
    <w:rsid w:val="00FE2A4D"/>
    <w:rsid w:val="00FE4222"/>
    <w:rsid w:val="00FE71E7"/>
    <w:rsid w:val="00FF1860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B76CBB"/>
  <w15:docId w15:val="{7BE9ECA7-0590-41F9-A620-4EC52872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4C6D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3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  <w:style w:type="character" w:styleId="CommentReference">
    <w:name w:val="annotation reference"/>
    <w:semiHidden/>
    <w:unhideWhenUsed/>
    <w:rsid w:val="00EF52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520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5206"/>
  </w:style>
  <w:style w:type="character" w:styleId="Hyperlink">
    <w:name w:val="Hyperlink"/>
    <w:unhideWhenUsed/>
    <w:rsid w:val="004B6C8E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37E0"/>
    <w:rPr>
      <w:b/>
      <w:bCs/>
    </w:rPr>
  </w:style>
  <w:style w:type="character" w:customStyle="1" w:styleId="CommentSubjectChar">
    <w:name w:val="Comment Subject Char"/>
    <w:link w:val="CommentSubject"/>
    <w:semiHidden/>
    <w:rsid w:val="00AD3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26EA-5ABC-4841-AC7C-0F9FC22A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CICSIG.DOT</Template>
  <TotalTime>2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Li, Chengcheng</cp:lastModifiedBy>
  <cp:revision>3</cp:revision>
  <cp:lastPrinted>2012-05-03T21:17:00Z</cp:lastPrinted>
  <dcterms:created xsi:type="dcterms:W3CDTF">2025-02-12T18:31:00Z</dcterms:created>
  <dcterms:modified xsi:type="dcterms:W3CDTF">2025-02-12T18:33:00Z</dcterms:modified>
  <cp:category>IG</cp:category>
</cp:coreProperties>
</file>