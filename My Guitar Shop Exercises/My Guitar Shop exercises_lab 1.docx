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16E4" w14:textId="7BBAD428" w:rsidR="00653FF8" w:rsidRDefault="00653FF8" w:rsidP="00D371D6">
      <w:pPr>
        <w:pStyle w:val="Chaptertitle"/>
      </w:pPr>
      <w:r>
        <w:t>Chapter 10</w:t>
      </w:r>
    </w:p>
    <w:p w14:paraId="3E112BFF" w14:textId="2B964A5A" w:rsidR="00D371D6" w:rsidRDefault="00D371D6" w:rsidP="00D371D6">
      <w:pPr>
        <w:pStyle w:val="Chaptertitle"/>
      </w:pPr>
      <w:r>
        <w:t>How to design a database</w:t>
      </w:r>
    </w:p>
    <w:p w14:paraId="33D19C38" w14:textId="77777777" w:rsidR="00D371D6" w:rsidRPr="006B6CBB" w:rsidRDefault="00D371D6" w:rsidP="00D371D6">
      <w:pPr>
        <w:pStyle w:val="Exerciseheading"/>
        <w:ind w:right="0"/>
      </w:pPr>
      <w:r w:rsidRPr="006B6CBB">
        <w:t>Exercises</w:t>
      </w:r>
    </w:p>
    <w:p w14:paraId="0B62EE3C" w14:textId="000BCAC8" w:rsidR="00D371D6" w:rsidRDefault="00D371D6" w:rsidP="00D371D6">
      <w:pPr>
        <w:pStyle w:val="Exerciselist"/>
        <w:numPr>
          <w:ilvl w:val="0"/>
          <w:numId w:val="4"/>
        </w:numPr>
      </w:pPr>
      <w:r>
        <w:t xml:space="preserve">Use MySQL Workbench to create an EER model from the script file named </w:t>
      </w:r>
      <w:proofErr w:type="spellStart"/>
      <w:r>
        <w:t>create_my_guitar_shop.sql</w:t>
      </w:r>
      <w:proofErr w:type="spellEnd"/>
      <w:r>
        <w:t>.</w:t>
      </w:r>
    </w:p>
    <w:p w14:paraId="6D5A17C3" w14:textId="77777777" w:rsidR="00D371D6" w:rsidRDefault="00D371D6" w:rsidP="00D371D6">
      <w:pPr>
        <w:pStyle w:val="Exerciseindented"/>
      </w:pPr>
      <w:r>
        <w:t>From the model, create an EER diagram that shows the relationships between the seven tables in the database. (The administrators table is not related to the other six tables.)</w:t>
      </w:r>
    </w:p>
    <w:p w14:paraId="344E74DF" w14:textId="77777777" w:rsidR="00D371D6" w:rsidRPr="00580415" w:rsidRDefault="00D371D6" w:rsidP="00D371D6">
      <w:pPr>
        <w:pStyle w:val="Exerciselist"/>
        <w:numPr>
          <w:ilvl w:val="0"/>
          <w:numId w:val="2"/>
        </w:numPr>
      </w:pPr>
      <w:r>
        <w:t>Use MySQL Workbench to create an EER model for a database that stores information about the downloads that users make. (</w:t>
      </w:r>
      <w:r w:rsidRPr="00580415">
        <w:t xml:space="preserve">When you create the EER model, it will be given a default name of </w:t>
      </w:r>
      <w:proofErr w:type="spellStart"/>
      <w:r w:rsidRPr="00580415">
        <w:t>mydb</w:t>
      </w:r>
      <w:proofErr w:type="spellEnd"/>
      <w:r w:rsidRPr="00580415">
        <w:t>. For this exercise, it’s not necessary to change th</w:t>
      </w:r>
      <w:r>
        <w:t>is</w:t>
      </w:r>
      <w:r w:rsidRPr="00580415">
        <w:t xml:space="preserve"> name.</w:t>
      </w:r>
      <w:r>
        <w:t>) Define the tables that are necessary to implement this data structure:</w:t>
      </w:r>
    </w:p>
    <w:p w14:paraId="40E6718B" w14:textId="77777777" w:rsidR="00D371D6" w:rsidRDefault="00D371D6" w:rsidP="00D371D6">
      <w:pPr>
        <w:pStyle w:val="Exerciseindented"/>
      </w:pPr>
      <w:r>
        <w:t>Each user must have an email address, first name, and last name.</w:t>
      </w:r>
    </w:p>
    <w:p w14:paraId="639EB5DD" w14:textId="77777777" w:rsidR="00D371D6" w:rsidRDefault="00D371D6" w:rsidP="00D371D6">
      <w:pPr>
        <w:pStyle w:val="Exerciseindented"/>
      </w:pPr>
      <w:r>
        <w:t>Each user can have one or more downloads.</w:t>
      </w:r>
    </w:p>
    <w:p w14:paraId="5AB3CD5A" w14:textId="77777777" w:rsidR="00D371D6" w:rsidRDefault="00D371D6" w:rsidP="00D371D6">
      <w:pPr>
        <w:pStyle w:val="Exerciseindented"/>
      </w:pPr>
      <w:r>
        <w:t>Each download must have a filename and download date/time.</w:t>
      </w:r>
    </w:p>
    <w:p w14:paraId="3ED9EF61" w14:textId="77777777" w:rsidR="00D371D6" w:rsidRDefault="00D371D6" w:rsidP="00D371D6">
      <w:pPr>
        <w:pStyle w:val="Exerciseindented"/>
      </w:pPr>
      <w:r>
        <w:t>Each product can be related to one or more downloads.</w:t>
      </w:r>
    </w:p>
    <w:p w14:paraId="49C1357A" w14:textId="77777777" w:rsidR="00D371D6" w:rsidRDefault="00D371D6" w:rsidP="00D371D6">
      <w:pPr>
        <w:pStyle w:val="Exerciseindented"/>
      </w:pPr>
      <w:r>
        <w:t>Each product must have a name.</w:t>
      </w:r>
    </w:p>
    <w:p w14:paraId="142D6FFA" w14:textId="77777777" w:rsidR="00D371D6" w:rsidRDefault="00D371D6" w:rsidP="00D371D6">
      <w:pPr>
        <w:pStyle w:val="Exerciseindented"/>
      </w:pPr>
      <w:r>
        <w:t>When you’re done defining the tables, create a diagram for the database. Then, use the diagram to define the required relationships. When you do that, be sure to use the relationship button that uses existing columns.</w:t>
      </w:r>
    </w:p>
    <w:p w14:paraId="41553BC9" w14:textId="77777777" w:rsidR="00146AED" w:rsidRDefault="00146AED" w:rsidP="0012535A">
      <w:pPr>
        <w:pStyle w:val="Chaptertitle"/>
      </w:pPr>
    </w:p>
    <w:p w14:paraId="043109E0" w14:textId="77777777" w:rsidR="00653FF8" w:rsidRDefault="00653FF8" w:rsidP="0012535A">
      <w:pPr>
        <w:pStyle w:val="Chaptertitle"/>
      </w:pPr>
    </w:p>
    <w:p w14:paraId="0FD44F60" w14:textId="77777777" w:rsidR="00653FF8" w:rsidRDefault="00653FF8" w:rsidP="0012535A">
      <w:pPr>
        <w:pStyle w:val="Chaptertitle"/>
      </w:pPr>
    </w:p>
    <w:p w14:paraId="19D509DB" w14:textId="68C71212" w:rsidR="00653FF8" w:rsidRDefault="00653FF8" w:rsidP="0012535A">
      <w:pPr>
        <w:pStyle w:val="Chaptertitle"/>
      </w:pPr>
      <w:r>
        <w:t>Chapter 11</w:t>
      </w:r>
    </w:p>
    <w:p w14:paraId="5DA5C4F6" w14:textId="5EF5E167" w:rsidR="00BA66E5" w:rsidRDefault="00BA66E5" w:rsidP="0012535A">
      <w:pPr>
        <w:pStyle w:val="Chaptertitle"/>
      </w:pPr>
      <w:r>
        <w:t xml:space="preserve">How to create </w:t>
      </w:r>
      <w:r w:rsidR="0003368C">
        <w:t xml:space="preserve">databases, </w:t>
      </w:r>
      <w:r w:rsidR="00D81B00">
        <w:t xml:space="preserve">tables, </w:t>
      </w:r>
      <w:r w:rsidR="00214C20">
        <w:br/>
      </w:r>
      <w:r w:rsidR="00D81B00">
        <w:t xml:space="preserve">and </w:t>
      </w:r>
      <w:smartTag w:uri="urn:schemas-microsoft-com:office:smarttags" w:element="State">
        <w:smartTag w:uri="urn:schemas-microsoft-com:office:smarttags" w:element="place">
          <w:r w:rsidR="00D81B00">
            <w:t>ind</w:t>
          </w:r>
        </w:smartTag>
      </w:smartTag>
      <w:r w:rsidR="00D81B00">
        <w:t>exes</w:t>
      </w:r>
    </w:p>
    <w:p w14:paraId="3B8201D6" w14:textId="77777777" w:rsidR="00626DCD" w:rsidRDefault="00626DCD" w:rsidP="00A34184">
      <w:pPr>
        <w:pStyle w:val="Exerciseheading"/>
        <w:ind w:right="0"/>
      </w:pPr>
      <w:r>
        <w:t>Exercises</w:t>
      </w:r>
    </w:p>
    <w:p w14:paraId="16184578" w14:textId="77777777" w:rsidR="00626DCD" w:rsidRDefault="00626DCD" w:rsidP="00A34184">
      <w:pPr>
        <w:pStyle w:val="Exerciselist"/>
      </w:pPr>
      <w:r>
        <w:t>Write a script that implement</w:t>
      </w:r>
      <w:r w:rsidR="006B4C4D">
        <w:t>s</w:t>
      </w:r>
      <w:r>
        <w:t xml:space="preserve"> the following design in </w:t>
      </w:r>
      <w:r w:rsidR="00257F53">
        <w:t xml:space="preserve">a </w:t>
      </w:r>
      <w:r>
        <w:t>database</w:t>
      </w:r>
      <w:r w:rsidR="005E1E59">
        <w:t xml:space="preserve"> named </w:t>
      </w:r>
      <w:proofErr w:type="spellStart"/>
      <w:r w:rsidR="005E1E59">
        <w:t>my_</w:t>
      </w:r>
      <w:r w:rsidR="00257F53">
        <w:t>web_</w:t>
      </w:r>
      <w:r w:rsidR="005607E8">
        <w:t>db</w:t>
      </w:r>
      <w:proofErr w:type="spellEnd"/>
      <w:r>
        <w:t>:</w:t>
      </w:r>
    </w:p>
    <w:p w14:paraId="3C2DD8DF" w14:textId="028B4F24" w:rsidR="00626DCD" w:rsidRDefault="001A3795" w:rsidP="00626DCD">
      <w:pPr>
        <w:pStyle w:val="Exerciseindented"/>
      </w:pPr>
      <w:r>
        <w:rPr>
          <w:noProof/>
        </w:rPr>
        <w:lastRenderedPageBreak/>
        <w:drawing>
          <wp:inline distT="0" distB="0" distL="0" distR="0" wp14:anchorId="33EFFE3C" wp14:editId="6A66BDC6">
            <wp:extent cx="5029200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B967" w14:textId="77777777" w:rsidR="00710833" w:rsidRDefault="00E97E60" w:rsidP="00710833">
      <w:pPr>
        <w:pStyle w:val="Exerciseindented"/>
      </w:pPr>
      <w:r>
        <w:t>In the Downloads table, t</w:t>
      </w:r>
      <w:r w:rsidR="00710833">
        <w:t xml:space="preserve">he </w:t>
      </w:r>
      <w:proofErr w:type="spellStart"/>
      <w:r w:rsidR="00710833">
        <w:t>user_id</w:t>
      </w:r>
      <w:proofErr w:type="spellEnd"/>
      <w:r w:rsidR="00710833">
        <w:t xml:space="preserve"> and </w:t>
      </w:r>
      <w:proofErr w:type="spellStart"/>
      <w:r w:rsidR="00710833">
        <w:t>product_id</w:t>
      </w:r>
      <w:proofErr w:type="spellEnd"/>
      <w:r w:rsidR="00710833">
        <w:t xml:space="preserve"> columns are the foreign keys.</w:t>
      </w:r>
    </w:p>
    <w:p w14:paraId="19068ED2" w14:textId="77777777" w:rsidR="00626DCD" w:rsidRDefault="00626DCD" w:rsidP="00626DCD">
      <w:pPr>
        <w:pStyle w:val="Exerciseindented"/>
      </w:pPr>
      <w:r>
        <w:t xml:space="preserve">Include </w:t>
      </w:r>
      <w:r w:rsidR="00A212A5">
        <w:t>a statement</w:t>
      </w:r>
      <w:r>
        <w:t xml:space="preserve"> to drop the </w:t>
      </w:r>
      <w:r w:rsidR="00183979">
        <w:t xml:space="preserve">database </w:t>
      </w:r>
      <w:r>
        <w:t xml:space="preserve">if </w:t>
      </w:r>
      <w:r w:rsidR="00183979">
        <w:t xml:space="preserve">it </w:t>
      </w:r>
      <w:r>
        <w:t>already exist</w:t>
      </w:r>
      <w:r w:rsidR="00183979">
        <w:t>s</w:t>
      </w:r>
      <w:r>
        <w:t>.</w:t>
      </w:r>
    </w:p>
    <w:p w14:paraId="2BA1BF12" w14:textId="77777777" w:rsidR="009F5BE5" w:rsidRDefault="00870CB8" w:rsidP="00626DCD">
      <w:pPr>
        <w:pStyle w:val="Exerciseindented"/>
      </w:pPr>
      <w:r>
        <w:t>Include</w:t>
      </w:r>
      <w:r w:rsidR="009F5BE5">
        <w:t xml:space="preserve"> statement</w:t>
      </w:r>
      <w:r w:rsidR="000C251F">
        <w:t>s</w:t>
      </w:r>
      <w:r w:rsidR="009F5BE5">
        <w:t xml:space="preserve"> to create </w:t>
      </w:r>
      <w:r w:rsidR="000C251F">
        <w:t xml:space="preserve">and </w:t>
      </w:r>
      <w:r w:rsidR="00F57919">
        <w:t xml:space="preserve">select </w:t>
      </w:r>
      <w:r w:rsidR="009F5BE5">
        <w:t>the database.</w:t>
      </w:r>
    </w:p>
    <w:p w14:paraId="772BD287" w14:textId="77777777" w:rsidR="008930B1" w:rsidRDefault="008930B1" w:rsidP="008930B1">
      <w:pPr>
        <w:pStyle w:val="Exerciseindented"/>
      </w:pPr>
      <w:r>
        <w:t>Include any indexes that you think are necessary.</w:t>
      </w:r>
    </w:p>
    <w:p w14:paraId="67387FB3" w14:textId="112CF09F" w:rsidR="00077D41" w:rsidRDefault="00077D41" w:rsidP="00077D41">
      <w:pPr>
        <w:pStyle w:val="Exerciseindented"/>
      </w:pPr>
      <w:r>
        <w:t>Specify the utf8</w:t>
      </w:r>
      <w:r w:rsidR="00763BCE">
        <w:t>mb4</w:t>
      </w:r>
      <w:r>
        <w:t xml:space="preserve"> character set for all tables.</w:t>
      </w:r>
    </w:p>
    <w:p w14:paraId="7D87DD33" w14:textId="77777777" w:rsidR="008237DF" w:rsidRDefault="008237DF" w:rsidP="00626DCD">
      <w:pPr>
        <w:pStyle w:val="Exerciseindented"/>
      </w:pPr>
      <w:r>
        <w:t xml:space="preserve">Specify the </w:t>
      </w:r>
      <w:proofErr w:type="spellStart"/>
      <w:r>
        <w:t>InnoDB</w:t>
      </w:r>
      <w:proofErr w:type="spellEnd"/>
      <w:r>
        <w:t xml:space="preserve"> storage engine for all tables.</w:t>
      </w:r>
    </w:p>
    <w:p w14:paraId="603DF24C" w14:textId="3E923CA5" w:rsidR="00626DCD" w:rsidRDefault="00626DCD" w:rsidP="00626DCD">
      <w:pPr>
        <w:pStyle w:val="Exerciselist"/>
      </w:pPr>
      <w:r>
        <w:t xml:space="preserve">Write </w:t>
      </w:r>
      <w:r w:rsidR="002E2CBA">
        <w:t xml:space="preserve">a script </w:t>
      </w:r>
      <w:r>
        <w:t>that add</w:t>
      </w:r>
      <w:r w:rsidR="0098704D">
        <w:t>s</w:t>
      </w:r>
      <w:r>
        <w:t xml:space="preserve"> rows to the </w:t>
      </w:r>
      <w:r w:rsidR="00EE38AD">
        <w:t xml:space="preserve">database </w:t>
      </w:r>
      <w:r>
        <w:t xml:space="preserve">that </w:t>
      </w:r>
      <w:r w:rsidR="00EE38AD">
        <w:t xml:space="preserve">you </w:t>
      </w:r>
      <w:r>
        <w:t xml:space="preserve">created in exercise </w:t>
      </w:r>
      <w:r w:rsidR="00D743FA">
        <w:t>1</w:t>
      </w:r>
      <w:r>
        <w:t>.</w:t>
      </w:r>
    </w:p>
    <w:p w14:paraId="438548B7" w14:textId="77777777" w:rsidR="00626DCD" w:rsidRDefault="00626DCD" w:rsidP="003A03F7">
      <w:pPr>
        <w:pStyle w:val="Exerciseindented"/>
      </w:pPr>
      <w:r>
        <w:t xml:space="preserve">Add two rows to the </w:t>
      </w:r>
      <w:r w:rsidR="001F2D8F">
        <w:t xml:space="preserve">Users </w:t>
      </w:r>
      <w:r w:rsidR="003A03F7">
        <w:t xml:space="preserve">and </w:t>
      </w:r>
      <w:r w:rsidR="008E3820">
        <w:t xml:space="preserve">Products </w:t>
      </w:r>
      <w:r>
        <w:t>table</w:t>
      </w:r>
      <w:r w:rsidR="003A03F7">
        <w:t>s</w:t>
      </w:r>
      <w:r>
        <w:t>.</w:t>
      </w:r>
    </w:p>
    <w:p w14:paraId="6B437F07" w14:textId="77777777" w:rsidR="00626DCD" w:rsidRDefault="00626DCD" w:rsidP="00626DCD">
      <w:pPr>
        <w:pStyle w:val="Exerciseindented"/>
      </w:pPr>
      <w:r>
        <w:t xml:space="preserve">Add three rows to the </w:t>
      </w:r>
      <w:r w:rsidR="007D51AC">
        <w:t xml:space="preserve">Downloads </w:t>
      </w:r>
      <w:r>
        <w:t xml:space="preserve">table: one row for </w:t>
      </w:r>
      <w:r w:rsidR="00B86B56">
        <w:t xml:space="preserve">user </w:t>
      </w:r>
      <w:r>
        <w:t xml:space="preserve">1 and </w:t>
      </w:r>
      <w:r w:rsidR="00B86B56">
        <w:t xml:space="preserve">product </w:t>
      </w:r>
      <w:r>
        <w:t xml:space="preserve">2; one </w:t>
      </w:r>
      <w:r w:rsidR="00214C20">
        <w:t xml:space="preserve">row </w:t>
      </w:r>
      <w:r>
        <w:t xml:space="preserve">for </w:t>
      </w:r>
      <w:r w:rsidR="00B86B56">
        <w:t xml:space="preserve">user </w:t>
      </w:r>
      <w:r>
        <w:t xml:space="preserve">2 and </w:t>
      </w:r>
      <w:r w:rsidR="00B86B56">
        <w:t xml:space="preserve">product </w:t>
      </w:r>
      <w:r>
        <w:t xml:space="preserve">1; and one </w:t>
      </w:r>
      <w:r w:rsidR="00214C20">
        <w:t xml:space="preserve">row </w:t>
      </w:r>
      <w:r>
        <w:t xml:space="preserve">for </w:t>
      </w:r>
      <w:r w:rsidR="00B86B56">
        <w:t xml:space="preserve">user </w:t>
      </w:r>
      <w:r>
        <w:t xml:space="preserve">2 and </w:t>
      </w:r>
      <w:r w:rsidR="00B86B56">
        <w:t xml:space="preserve">product </w:t>
      </w:r>
      <w:r>
        <w:t>2.</w:t>
      </w:r>
      <w:r w:rsidR="00BB5DA4">
        <w:t xml:space="preserve"> Use the NOW function to insert the current date and time into the </w:t>
      </w:r>
      <w:proofErr w:type="spellStart"/>
      <w:r w:rsidR="00BB5DA4">
        <w:t>download_date</w:t>
      </w:r>
      <w:proofErr w:type="spellEnd"/>
      <w:r w:rsidR="00BB5DA4">
        <w:t xml:space="preserve"> column.</w:t>
      </w:r>
    </w:p>
    <w:p w14:paraId="176D14A0" w14:textId="0417CD0C" w:rsidR="00CB1520" w:rsidRDefault="00626DCD" w:rsidP="00626DCD">
      <w:pPr>
        <w:pStyle w:val="Exerciseindented"/>
      </w:pPr>
      <w:r>
        <w:t xml:space="preserve">Write a SELECT statement that joins the three tables and retrieves the </w:t>
      </w:r>
      <w:r w:rsidR="00CB1520">
        <w:t>data from these table</w:t>
      </w:r>
      <w:r w:rsidR="00EC44C4">
        <w:t>s like this:</w:t>
      </w:r>
    </w:p>
    <w:p w14:paraId="4EBCF2F3" w14:textId="4C3A3784" w:rsidR="00092687" w:rsidRDefault="001A3795" w:rsidP="00072BD9">
      <w:pPr>
        <w:pStyle w:val="Exerciseindented"/>
      </w:pPr>
      <w:r>
        <w:rPr>
          <w:noProof/>
        </w:rPr>
        <w:drawing>
          <wp:inline distT="0" distB="0" distL="0" distR="0" wp14:anchorId="59908C3B" wp14:editId="208C94EE">
            <wp:extent cx="4752975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304A" w14:textId="17CB32F6" w:rsidR="007B3F2C" w:rsidRDefault="007B3F2C" w:rsidP="007B3F2C">
      <w:pPr>
        <w:pStyle w:val="Exerciseindented"/>
      </w:pPr>
      <w:r>
        <w:t>Sort the result</w:t>
      </w:r>
      <w:r w:rsidR="008A7C17">
        <w:t xml:space="preserve"> </w:t>
      </w:r>
      <w:r>
        <w:t>s</w:t>
      </w:r>
      <w:r w:rsidR="008A7C17">
        <w:t>et</w:t>
      </w:r>
      <w:r>
        <w:t xml:space="preserve"> by the </w:t>
      </w:r>
      <w:r w:rsidR="00072BD9">
        <w:t xml:space="preserve">email address in descending </w:t>
      </w:r>
      <w:r w:rsidR="00214C20">
        <w:t>sequence</w:t>
      </w:r>
      <w:r w:rsidR="00072BD9">
        <w:t xml:space="preserve"> and the product name in ascending </w:t>
      </w:r>
      <w:r w:rsidR="00214C20">
        <w:t>sequence</w:t>
      </w:r>
      <w:r>
        <w:t>.</w:t>
      </w:r>
    </w:p>
    <w:p w14:paraId="2B6662D2" w14:textId="7C4ED3AB" w:rsidR="00626DCD" w:rsidRDefault="00134453" w:rsidP="00626DCD">
      <w:pPr>
        <w:pStyle w:val="Exerciselist"/>
      </w:pPr>
      <w:r>
        <w:br w:type="page"/>
      </w:r>
      <w:r w:rsidR="00626DCD">
        <w:lastRenderedPageBreak/>
        <w:t xml:space="preserve">Write an ALTER TABLE statement that adds two new columns to the </w:t>
      </w:r>
      <w:r w:rsidR="00BA2F9B">
        <w:t xml:space="preserve">Products </w:t>
      </w:r>
      <w:r w:rsidR="00626DCD">
        <w:t xml:space="preserve">table created in exercise </w:t>
      </w:r>
      <w:r w:rsidR="00B75D63">
        <w:t>1</w:t>
      </w:r>
      <w:r w:rsidR="00626DCD">
        <w:t>.</w:t>
      </w:r>
    </w:p>
    <w:p w14:paraId="11E9E743" w14:textId="77777777" w:rsidR="00626DCD" w:rsidRDefault="00626DCD" w:rsidP="00626DCD">
      <w:pPr>
        <w:pStyle w:val="Exerciseindented"/>
      </w:pPr>
      <w:r>
        <w:t xml:space="preserve">Add one column for </w:t>
      </w:r>
      <w:r w:rsidR="00B13EAD">
        <w:t xml:space="preserve">product price </w:t>
      </w:r>
      <w:r>
        <w:t xml:space="preserve">that provides for </w:t>
      </w:r>
      <w:r w:rsidR="00B13EAD">
        <w:t xml:space="preserve">three </w:t>
      </w:r>
      <w:r>
        <w:t xml:space="preserve">digits to the left of the decimal point and two to the right. This column should have a default value of </w:t>
      </w:r>
      <w:r w:rsidR="003C7DBE">
        <w:t>9</w:t>
      </w:r>
      <w:r>
        <w:t>.</w:t>
      </w:r>
      <w:r w:rsidR="003C7DBE">
        <w:t>99</w:t>
      </w:r>
      <w:r>
        <w:t>.</w:t>
      </w:r>
    </w:p>
    <w:p w14:paraId="5559A811" w14:textId="77777777" w:rsidR="00626DCD" w:rsidRDefault="00626DCD" w:rsidP="00626DCD">
      <w:pPr>
        <w:pStyle w:val="Exerciseindented"/>
      </w:pPr>
      <w:r>
        <w:t xml:space="preserve">Add one column for </w:t>
      </w:r>
      <w:r w:rsidR="00E666DB">
        <w:t xml:space="preserve">the </w:t>
      </w:r>
      <w:r>
        <w:t>date</w:t>
      </w:r>
      <w:r w:rsidR="005B52A5">
        <w:t xml:space="preserve"> </w:t>
      </w:r>
      <w:r w:rsidR="00E666DB">
        <w:t xml:space="preserve">and time that the product was </w:t>
      </w:r>
      <w:r w:rsidR="005B52A5">
        <w:t>added</w:t>
      </w:r>
      <w:r w:rsidR="00E666DB">
        <w:t xml:space="preserve"> to the database</w:t>
      </w:r>
      <w:r>
        <w:t>.</w:t>
      </w:r>
    </w:p>
    <w:p w14:paraId="6B916CE3" w14:textId="4899CE09" w:rsidR="004E6EDC" w:rsidRDefault="00626DCD" w:rsidP="00626DCD">
      <w:pPr>
        <w:pStyle w:val="Exerciselist"/>
      </w:pPr>
      <w:r>
        <w:t xml:space="preserve">Write </w:t>
      </w:r>
      <w:r w:rsidR="0092032E">
        <w:t xml:space="preserve">an </w:t>
      </w:r>
      <w:r>
        <w:t>ALTER TABLE statement that modi</w:t>
      </w:r>
      <w:r w:rsidR="00A02643">
        <w:t>f</w:t>
      </w:r>
      <w:r w:rsidR="0092032E">
        <w:t>ies</w:t>
      </w:r>
      <w:r>
        <w:t xml:space="preserve"> the </w:t>
      </w:r>
      <w:r w:rsidR="00BC5B82">
        <w:t xml:space="preserve">Users </w:t>
      </w:r>
      <w:r>
        <w:t xml:space="preserve">table created in exercise </w:t>
      </w:r>
      <w:r w:rsidR="00D31D2F">
        <w:t>1</w:t>
      </w:r>
      <w:r>
        <w:t xml:space="preserve"> so the </w:t>
      </w:r>
      <w:proofErr w:type="spellStart"/>
      <w:r w:rsidR="0092032E">
        <w:t>first_name</w:t>
      </w:r>
      <w:proofErr w:type="spellEnd"/>
      <w:r w:rsidR="0092032E">
        <w:t xml:space="preserve"> column</w:t>
      </w:r>
      <w:r w:rsidR="00A02643">
        <w:t xml:space="preserve"> cannot store NULL values</w:t>
      </w:r>
      <w:r w:rsidR="0092032E">
        <w:t xml:space="preserve"> and can store a maximum of 20 characters</w:t>
      </w:r>
      <w:r w:rsidR="004E6EDC">
        <w:t>.</w:t>
      </w:r>
    </w:p>
    <w:p w14:paraId="450B4311" w14:textId="77777777" w:rsidR="004E6EDC" w:rsidRDefault="004E6EDC" w:rsidP="004E6EDC">
      <w:pPr>
        <w:pStyle w:val="Exerciseindented"/>
      </w:pPr>
      <w:r>
        <w:t>C</w:t>
      </w:r>
      <w:r w:rsidR="00793DB3">
        <w:t xml:space="preserve">ode </w:t>
      </w:r>
      <w:r w:rsidR="003F2247">
        <w:t xml:space="preserve">an </w:t>
      </w:r>
      <w:r w:rsidR="00566772">
        <w:t xml:space="preserve">UPDATE </w:t>
      </w:r>
      <w:r w:rsidR="00626DCD">
        <w:t xml:space="preserve">statement </w:t>
      </w:r>
      <w:r w:rsidR="00793DB3">
        <w:t>that attempt</w:t>
      </w:r>
      <w:r w:rsidR="003F2247">
        <w:t>s</w:t>
      </w:r>
      <w:r w:rsidR="00793DB3">
        <w:t xml:space="preserve"> </w:t>
      </w:r>
      <w:r w:rsidR="00626DCD">
        <w:t xml:space="preserve">to insert a </w:t>
      </w:r>
      <w:r w:rsidR="00E42AA1">
        <w:t xml:space="preserve">NULL </w:t>
      </w:r>
      <w:r w:rsidR="00793DB3">
        <w:t xml:space="preserve">value </w:t>
      </w:r>
      <w:r w:rsidR="00836216">
        <w:t xml:space="preserve">into </w:t>
      </w:r>
      <w:r w:rsidR="003F2247">
        <w:t>this column</w:t>
      </w:r>
      <w:r w:rsidR="00626DCD">
        <w:t xml:space="preserve">. </w:t>
      </w:r>
      <w:r w:rsidR="003F2247">
        <w:t xml:space="preserve">It </w:t>
      </w:r>
      <w:r w:rsidR="00626DCD">
        <w:t xml:space="preserve">should fail due to the </w:t>
      </w:r>
      <w:r w:rsidR="00793DB3">
        <w:t xml:space="preserve">NOT NULL </w:t>
      </w:r>
      <w:r w:rsidR="00626DCD">
        <w:t>constraint.</w:t>
      </w:r>
    </w:p>
    <w:p w14:paraId="5C18ADBA" w14:textId="77777777" w:rsidR="00626DCD" w:rsidRDefault="004E6EDC" w:rsidP="004E6EDC">
      <w:pPr>
        <w:pStyle w:val="Exerciseindented"/>
      </w:pPr>
      <w:r>
        <w:t>C</w:t>
      </w:r>
      <w:r w:rsidR="003F2247">
        <w:t>ode an</w:t>
      </w:r>
      <w:r w:rsidR="0003762E">
        <w:t>other</w:t>
      </w:r>
      <w:r w:rsidR="003F2247">
        <w:t xml:space="preserve"> UPDATE statement that attempts to insert a first name that’s longer than 20 characters. </w:t>
      </w:r>
      <w:r w:rsidR="0003762E">
        <w:t>I</w:t>
      </w:r>
      <w:r w:rsidR="003F2247">
        <w:t>t should fail due to the length of the column.</w:t>
      </w:r>
    </w:p>
    <w:sectPr w:rsidR="00626DCD" w:rsidSect="00A34184">
      <w:footerReference w:type="even" r:id="rId10"/>
      <w:type w:val="continuous"/>
      <w:pgSz w:w="12240" w:h="15840" w:code="1"/>
      <w:pgMar w:top="1440" w:right="2304" w:bottom="1440" w:left="2016" w:header="720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9DDF3" w14:textId="77777777" w:rsidR="00974306" w:rsidRDefault="00974306">
      <w:r>
        <w:separator/>
      </w:r>
    </w:p>
  </w:endnote>
  <w:endnote w:type="continuationSeparator" w:id="0">
    <w:p w14:paraId="471F8EEE" w14:textId="77777777" w:rsidR="00974306" w:rsidRDefault="0097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E317" w14:textId="77777777" w:rsidR="00105BF1" w:rsidRDefault="00105BF1">
    <w:pPr>
      <w:pStyle w:val="Footer"/>
      <w:tabs>
        <w:tab w:val="clear" w:pos="4320"/>
        <w:tab w:val="center" w:pos="2880"/>
      </w:tabs>
    </w:pPr>
    <w:r>
      <w:rPr>
        <w:b/>
        <w:sz w:val="28"/>
      </w:rPr>
      <w:t>1-</w:t>
    </w:r>
    <w:r>
      <w:rPr>
        <w:b/>
        <w:sz w:val="28"/>
      </w:rPr>
      <w:fldChar w:fldCharType="begin"/>
    </w:r>
    <w:r>
      <w:rPr>
        <w:b/>
        <w:sz w:val="28"/>
      </w:rPr>
      <w:instrText>PAGE</w:instrText>
    </w:r>
    <w:r>
      <w:rPr>
        <w:b/>
        <w:sz w:val="28"/>
      </w:rPr>
      <w:fldChar w:fldCharType="separate"/>
    </w:r>
    <w:r>
      <w:rPr>
        <w:b/>
        <w:noProof/>
        <w:sz w:val="28"/>
      </w:rPr>
      <w:t>9</w:t>
    </w:r>
    <w:r>
      <w:rPr>
        <w:b/>
        <w:sz w:val="28"/>
      </w:rPr>
      <w:fldChar w:fldCharType="end"/>
    </w:r>
    <w:r>
      <w:rPr>
        <w:b/>
        <w:sz w:val="28"/>
      </w:rPr>
      <w:tab/>
    </w:r>
    <w:r>
      <w:rPr>
        <w:sz w:val="14"/>
      </w:rPr>
      <w:t>Part 2: An advanced course</w:t>
    </w:r>
    <w:r>
      <w:cr/>
    </w:r>
  </w:p>
  <w:p w14:paraId="4EE9E92F" w14:textId="77777777" w:rsidR="00105BF1" w:rsidRDefault="00105BF1">
    <w:pPr>
      <w:pStyle w:val="Footer"/>
      <w:tabs>
        <w:tab w:val="clear" w:pos="4320"/>
        <w:tab w:val="center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74F15" w14:textId="77777777" w:rsidR="00974306" w:rsidRDefault="00974306">
      <w:r>
        <w:separator/>
      </w:r>
    </w:p>
  </w:footnote>
  <w:footnote w:type="continuationSeparator" w:id="0">
    <w:p w14:paraId="05C25C42" w14:textId="77777777" w:rsidR="00974306" w:rsidRDefault="0097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410A91"/>
    <w:multiLevelType w:val="singleLevel"/>
    <w:tmpl w:val="810C0FA2"/>
    <w:lvl w:ilvl="0">
      <w:start w:val="1"/>
      <w:numFmt w:val="decimal"/>
      <w:pStyle w:val="Figur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41A2039"/>
    <w:multiLevelType w:val="singleLevel"/>
    <w:tmpl w:val="F02C817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474487">
    <w:abstractNumId w:val="3"/>
  </w:num>
  <w:num w:numId="2" w16cid:durableId="1636134294">
    <w:abstractNumId w:val="2"/>
  </w:num>
  <w:num w:numId="3" w16cid:durableId="631522689">
    <w:abstractNumId w:val="2"/>
  </w:num>
  <w:num w:numId="4" w16cid:durableId="615529999">
    <w:abstractNumId w:val="2"/>
    <w:lvlOverride w:ilvl="0">
      <w:startOverride w:val="1"/>
    </w:lvlOverride>
  </w:num>
  <w:num w:numId="5" w16cid:durableId="383869947">
    <w:abstractNumId w:val="2"/>
    <w:lvlOverride w:ilvl="0">
      <w:startOverride w:val="1"/>
    </w:lvlOverride>
  </w:num>
  <w:num w:numId="6" w16cid:durableId="205525632">
    <w:abstractNumId w:val="2"/>
    <w:lvlOverride w:ilvl="0">
      <w:startOverride w:val="1"/>
    </w:lvlOverride>
  </w:num>
  <w:num w:numId="7" w16cid:durableId="1717310357">
    <w:abstractNumId w:val="2"/>
    <w:lvlOverride w:ilvl="0">
      <w:startOverride w:val="1"/>
    </w:lvlOverride>
  </w:num>
  <w:num w:numId="8" w16cid:durableId="613173411">
    <w:abstractNumId w:val="2"/>
    <w:lvlOverride w:ilvl="0">
      <w:startOverride w:val="1"/>
    </w:lvlOverride>
  </w:num>
  <w:num w:numId="9" w16cid:durableId="818154239">
    <w:abstractNumId w:val="2"/>
    <w:lvlOverride w:ilvl="0">
      <w:startOverride w:val="1"/>
    </w:lvlOverride>
  </w:num>
  <w:num w:numId="10" w16cid:durableId="1890339550">
    <w:abstractNumId w:val="2"/>
    <w:lvlOverride w:ilvl="0">
      <w:startOverride w:val="1"/>
    </w:lvlOverride>
  </w:num>
  <w:num w:numId="11" w16cid:durableId="489105753">
    <w:abstractNumId w:val="2"/>
    <w:lvlOverride w:ilvl="0">
      <w:startOverride w:val="1"/>
    </w:lvlOverride>
  </w:num>
  <w:num w:numId="12" w16cid:durableId="390662387">
    <w:abstractNumId w:val="2"/>
    <w:lvlOverride w:ilvl="0">
      <w:startOverride w:val="1"/>
    </w:lvlOverride>
  </w:num>
  <w:num w:numId="13" w16cid:durableId="1814249595">
    <w:abstractNumId w:val="2"/>
    <w:lvlOverride w:ilvl="0">
      <w:startOverride w:val="1"/>
    </w:lvlOverride>
  </w:num>
  <w:num w:numId="14" w16cid:durableId="1399010443">
    <w:abstractNumId w:val="2"/>
    <w:lvlOverride w:ilvl="0">
      <w:startOverride w:val="1"/>
    </w:lvlOverride>
  </w:num>
  <w:num w:numId="15" w16cid:durableId="2017271851">
    <w:abstractNumId w:val="2"/>
    <w:lvlOverride w:ilvl="0">
      <w:startOverride w:val="1"/>
    </w:lvlOverride>
  </w:num>
  <w:num w:numId="16" w16cid:durableId="198787051">
    <w:abstractNumId w:val="2"/>
    <w:lvlOverride w:ilvl="0">
      <w:startOverride w:val="1"/>
    </w:lvlOverride>
  </w:num>
  <w:num w:numId="17" w16cid:durableId="199780670">
    <w:abstractNumId w:val="2"/>
    <w:lvlOverride w:ilvl="0">
      <w:startOverride w:val="1"/>
    </w:lvlOverride>
  </w:num>
  <w:num w:numId="18" w16cid:durableId="993098699">
    <w:abstractNumId w:val="2"/>
    <w:lvlOverride w:ilvl="0">
      <w:startOverride w:val="1"/>
    </w:lvlOverride>
  </w:num>
  <w:num w:numId="19" w16cid:durableId="1098526491">
    <w:abstractNumId w:val="2"/>
    <w:lvlOverride w:ilvl="0">
      <w:startOverride w:val="1"/>
    </w:lvlOverride>
  </w:num>
  <w:num w:numId="20" w16cid:durableId="277107674">
    <w:abstractNumId w:val="1"/>
  </w:num>
  <w:num w:numId="21" w16cid:durableId="981034806">
    <w:abstractNumId w:val="0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1050" w:hanging="240"/>
        </w:pPr>
        <w:rPr>
          <w:rFonts w:ascii="Courier New" w:hAnsi="Courier New" w:hint="default"/>
        </w:rPr>
      </w:lvl>
    </w:lvlOverride>
  </w:num>
  <w:num w:numId="22" w16cid:durableId="704255105">
    <w:abstractNumId w:val="2"/>
    <w:lvlOverride w:ilvl="0">
      <w:startOverride w:val="1"/>
    </w:lvlOverride>
  </w:num>
  <w:num w:numId="23" w16cid:durableId="1386249410">
    <w:abstractNumId w:val="2"/>
    <w:lvlOverride w:ilvl="0">
      <w:startOverride w:val="1"/>
    </w:lvlOverride>
  </w:num>
  <w:num w:numId="24" w16cid:durableId="431319083">
    <w:abstractNumId w:val="2"/>
    <w:lvlOverride w:ilvl="0">
      <w:startOverride w:val="1"/>
    </w:lvlOverride>
  </w:num>
  <w:num w:numId="25" w16cid:durableId="1227952231">
    <w:abstractNumId w:val="2"/>
    <w:lvlOverride w:ilvl="0">
      <w:startOverride w:val="1"/>
    </w:lvlOverride>
  </w:num>
  <w:num w:numId="26" w16cid:durableId="1466392989">
    <w:abstractNumId w:val="2"/>
    <w:lvlOverride w:ilvl="0">
      <w:startOverride w:val="1"/>
    </w:lvlOverride>
  </w:num>
  <w:num w:numId="27" w16cid:durableId="19548416">
    <w:abstractNumId w:val="2"/>
    <w:lvlOverride w:ilvl="0">
      <w:startOverride w:val="1"/>
    </w:lvlOverride>
  </w:num>
  <w:num w:numId="28" w16cid:durableId="336663073">
    <w:abstractNumId w:val="2"/>
    <w:lvlOverride w:ilvl="0">
      <w:startOverride w:val="1"/>
    </w:lvlOverride>
  </w:num>
  <w:num w:numId="29" w16cid:durableId="793909246">
    <w:abstractNumId w:val="2"/>
    <w:lvlOverride w:ilvl="0">
      <w:startOverride w:val="1"/>
    </w:lvlOverride>
  </w:num>
  <w:num w:numId="30" w16cid:durableId="1183858073">
    <w:abstractNumId w:val="2"/>
    <w:lvlOverride w:ilvl="0">
      <w:startOverride w:val="1"/>
    </w:lvlOverride>
  </w:num>
  <w:num w:numId="31" w16cid:durableId="1768840788">
    <w:abstractNumId w:val="2"/>
    <w:lvlOverride w:ilvl="0">
      <w:startOverride w:val="1"/>
    </w:lvlOverride>
  </w:num>
  <w:num w:numId="32" w16cid:durableId="673798838">
    <w:abstractNumId w:val="2"/>
    <w:lvlOverride w:ilvl="0">
      <w:startOverride w:val="1"/>
    </w:lvlOverride>
  </w:num>
  <w:num w:numId="33" w16cid:durableId="590050295">
    <w:abstractNumId w:val="2"/>
    <w:lvlOverride w:ilvl="0">
      <w:startOverride w:val="1"/>
    </w:lvlOverride>
  </w:num>
  <w:num w:numId="34" w16cid:durableId="835191562">
    <w:abstractNumId w:val="2"/>
    <w:lvlOverride w:ilvl="0">
      <w:startOverride w:val="1"/>
    </w:lvlOverride>
  </w:num>
  <w:num w:numId="35" w16cid:durableId="602306036">
    <w:abstractNumId w:val="2"/>
    <w:lvlOverride w:ilvl="0">
      <w:startOverride w:val="1"/>
    </w:lvlOverride>
  </w:num>
  <w:num w:numId="36" w16cid:durableId="1557744390">
    <w:abstractNumId w:val="2"/>
    <w:lvlOverride w:ilvl="0">
      <w:startOverride w:val="1"/>
    </w:lvlOverride>
  </w:num>
  <w:num w:numId="37" w16cid:durableId="1524399443">
    <w:abstractNumId w:val="2"/>
    <w:lvlOverride w:ilvl="0">
      <w:startOverride w:val="1"/>
    </w:lvlOverride>
  </w:num>
  <w:num w:numId="38" w16cid:durableId="1236432820">
    <w:abstractNumId w:val="2"/>
    <w:lvlOverride w:ilvl="0">
      <w:startOverride w:val="1"/>
    </w:lvlOverride>
  </w:num>
  <w:num w:numId="39" w16cid:durableId="735511678">
    <w:abstractNumId w:val="2"/>
    <w:lvlOverride w:ilvl="0">
      <w:startOverride w:val="11"/>
    </w:lvlOverride>
  </w:num>
  <w:num w:numId="40" w16cid:durableId="1288127474">
    <w:abstractNumId w:val="2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embedSystemFonts/>
  <w:bordersDoNotSurroundHeader/>
  <w:bordersDoNotSurroundFooter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26"/>
    <w:rsid w:val="0000051B"/>
    <w:rsid w:val="00000922"/>
    <w:rsid w:val="0000150C"/>
    <w:rsid w:val="00002917"/>
    <w:rsid w:val="000042E6"/>
    <w:rsid w:val="000057BC"/>
    <w:rsid w:val="0000755D"/>
    <w:rsid w:val="000105C9"/>
    <w:rsid w:val="000155E7"/>
    <w:rsid w:val="000157DF"/>
    <w:rsid w:val="00017316"/>
    <w:rsid w:val="00021F38"/>
    <w:rsid w:val="0002251A"/>
    <w:rsid w:val="000248D1"/>
    <w:rsid w:val="00025E0F"/>
    <w:rsid w:val="000271A0"/>
    <w:rsid w:val="00030B91"/>
    <w:rsid w:val="000316A7"/>
    <w:rsid w:val="0003320A"/>
    <w:rsid w:val="0003368C"/>
    <w:rsid w:val="00033B0B"/>
    <w:rsid w:val="00034E6E"/>
    <w:rsid w:val="0003558C"/>
    <w:rsid w:val="0003588E"/>
    <w:rsid w:val="000367AF"/>
    <w:rsid w:val="00036859"/>
    <w:rsid w:val="0003762E"/>
    <w:rsid w:val="00042816"/>
    <w:rsid w:val="00043893"/>
    <w:rsid w:val="00043F76"/>
    <w:rsid w:val="00047401"/>
    <w:rsid w:val="00051703"/>
    <w:rsid w:val="00051715"/>
    <w:rsid w:val="00051818"/>
    <w:rsid w:val="00053501"/>
    <w:rsid w:val="00053CE0"/>
    <w:rsid w:val="00053DE6"/>
    <w:rsid w:val="00055A0E"/>
    <w:rsid w:val="00055ACC"/>
    <w:rsid w:val="0005622E"/>
    <w:rsid w:val="00056926"/>
    <w:rsid w:val="00061EC2"/>
    <w:rsid w:val="000643BD"/>
    <w:rsid w:val="00065685"/>
    <w:rsid w:val="000659FB"/>
    <w:rsid w:val="00067768"/>
    <w:rsid w:val="0007042B"/>
    <w:rsid w:val="0007236E"/>
    <w:rsid w:val="00072BD9"/>
    <w:rsid w:val="00073D16"/>
    <w:rsid w:val="0007482B"/>
    <w:rsid w:val="000755FE"/>
    <w:rsid w:val="00077D41"/>
    <w:rsid w:val="000818C1"/>
    <w:rsid w:val="00082212"/>
    <w:rsid w:val="0008243F"/>
    <w:rsid w:val="00082E21"/>
    <w:rsid w:val="00083E46"/>
    <w:rsid w:val="00086DBF"/>
    <w:rsid w:val="000877E9"/>
    <w:rsid w:val="00090601"/>
    <w:rsid w:val="00092661"/>
    <w:rsid w:val="00092687"/>
    <w:rsid w:val="00094B4C"/>
    <w:rsid w:val="00094BE3"/>
    <w:rsid w:val="00094DEB"/>
    <w:rsid w:val="00095EB8"/>
    <w:rsid w:val="00097706"/>
    <w:rsid w:val="000A03B9"/>
    <w:rsid w:val="000A14B9"/>
    <w:rsid w:val="000A1789"/>
    <w:rsid w:val="000A22A8"/>
    <w:rsid w:val="000A6F24"/>
    <w:rsid w:val="000A73BF"/>
    <w:rsid w:val="000B055C"/>
    <w:rsid w:val="000B66B5"/>
    <w:rsid w:val="000B68F0"/>
    <w:rsid w:val="000B7336"/>
    <w:rsid w:val="000B75CD"/>
    <w:rsid w:val="000B7D5A"/>
    <w:rsid w:val="000C051A"/>
    <w:rsid w:val="000C22BE"/>
    <w:rsid w:val="000C238B"/>
    <w:rsid w:val="000C251F"/>
    <w:rsid w:val="000C2F01"/>
    <w:rsid w:val="000C50B4"/>
    <w:rsid w:val="000C5927"/>
    <w:rsid w:val="000C64E4"/>
    <w:rsid w:val="000D0762"/>
    <w:rsid w:val="000D2416"/>
    <w:rsid w:val="000D5217"/>
    <w:rsid w:val="000D5706"/>
    <w:rsid w:val="000D5DE5"/>
    <w:rsid w:val="000E0CDC"/>
    <w:rsid w:val="000E1317"/>
    <w:rsid w:val="000E63D1"/>
    <w:rsid w:val="000E7E79"/>
    <w:rsid w:val="000E7F0C"/>
    <w:rsid w:val="000F2C40"/>
    <w:rsid w:val="000F636E"/>
    <w:rsid w:val="000F70FD"/>
    <w:rsid w:val="000F7D98"/>
    <w:rsid w:val="000F7E34"/>
    <w:rsid w:val="000F7E52"/>
    <w:rsid w:val="00100162"/>
    <w:rsid w:val="00101DA2"/>
    <w:rsid w:val="00102A82"/>
    <w:rsid w:val="00103833"/>
    <w:rsid w:val="00104EC9"/>
    <w:rsid w:val="00105A4D"/>
    <w:rsid w:val="00105BF1"/>
    <w:rsid w:val="00113A0A"/>
    <w:rsid w:val="001143B8"/>
    <w:rsid w:val="00116F93"/>
    <w:rsid w:val="0011779F"/>
    <w:rsid w:val="00121655"/>
    <w:rsid w:val="00124964"/>
    <w:rsid w:val="0012535A"/>
    <w:rsid w:val="001308DD"/>
    <w:rsid w:val="00130E70"/>
    <w:rsid w:val="00131916"/>
    <w:rsid w:val="001342CB"/>
    <w:rsid w:val="00134453"/>
    <w:rsid w:val="00134898"/>
    <w:rsid w:val="00135296"/>
    <w:rsid w:val="001429A7"/>
    <w:rsid w:val="001433A3"/>
    <w:rsid w:val="001440CC"/>
    <w:rsid w:val="00144B9A"/>
    <w:rsid w:val="001467C5"/>
    <w:rsid w:val="00146AED"/>
    <w:rsid w:val="00147260"/>
    <w:rsid w:val="00147A03"/>
    <w:rsid w:val="00150C07"/>
    <w:rsid w:val="0015167C"/>
    <w:rsid w:val="00151B6C"/>
    <w:rsid w:val="00153AD0"/>
    <w:rsid w:val="00153B65"/>
    <w:rsid w:val="00155467"/>
    <w:rsid w:val="00155776"/>
    <w:rsid w:val="00160FFC"/>
    <w:rsid w:val="00163B7D"/>
    <w:rsid w:val="00163D25"/>
    <w:rsid w:val="00164FA3"/>
    <w:rsid w:val="00167581"/>
    <w:rsid w:val="0016766C"/>
    <w:rsid w:val="0017147C"/>
    <w:rsid w:val="0017480F"/>
    <w:rsid w:val="00174F10"/>
    <w:rsid w:val="001754E7"/>
    <w:rsid w:val="00175F6C"/>
    <w:rsid w:val="00176397"/>
    <w:rsid w:val="00181328"/>
    <w:rsid w:val="00182031"/>
    <w:rsid w:val="00183979"/>
    <w:rsid w:val="00184985"/>
    <w:rsid w:val="00186BF6"/>
    <w:rsid w:val="00187129"/>
    <w:rsid w:val="00187A56"/>
    <w:rsid w:val="00187E5C"/>
    <w:rsid w:val="00192964"/>
    <w:rsid w:val="00193150"/>
    <w:rsid w:val="001934AF"/>
    <w:rsid w:val="00193C21"/>
    <w:rsid w:val="00194192"/>
    <w:rsid w:val="0019498E"/>
    <w:rsid w:val="00194CA5"/>
    <w:rsid w:val="001951E7"/>
    <w:rsid w:val="00195B44"/>
    <w:rsid w:val="00195DBE"/>
    <w:rsid w:val="00197427"/>
    <w:rsid w:val="00197FC4"/>
    <w:rsid w:val="001A23B1"/>
    <w:rsid w:val="001A3795"/>
    <w:rsid w:val="001B00E2"/>
    <w:rsid w:val="001B0261"/>
    <w:rsid w:val="001B0328"/>
    <w:rsid w:val="001B26D7"/>
    <w:rsid w:val="001B2756"/>
    <w:rsid w:val="001B3AC4"/>
    <w:rsid w:val="001B530A"/>
    <w:rsid w:val="001B6F9F"/>
    <w:rsid w:val="001C1327"/>
    <w:rsid w:val="001C1693"/>
    <w:rsid w:val="001C2B12"/>
    <w:rsid w:val="001C3524"/>
    <w:rsid w:val="001C584E"/>
    <w:rsid w:val="001D0478"/>
    <w:rsid w:val="001D41D8"/>
    <w:rsid w:val="001D42C0"/>
    <w:rsid w:val="001D4CA6"/>
    <w:rsid w:val="001D6044"/>
    <w:rsid w:val="001D73CD"/>
    <w:rsid w:val="001D75E2"/>
    <w:rsid w:val="001D7B07"/>
    <w:rsid w:val="001E0BD4"/>
    <w:rsid w:val="001E1326"/>
    <w:rsid w:val="001E1B28"/>
    <w:rsid w:val="001E477A"/>
    <w:rsid w:val="001E53B9"/>
    <w:rsid w:val="001E5767"/>
    <w:rsid w:val="001F16B4"/>
    <w:rsid w:val="001F17EC"/>
    <w:rsid w:val="001F2A07"/>
    <w:rsid w:val="001F2D8F"/>
    <w:rsid w:val="001F3567"/>
    <w:rsid w:val="001F3D01"/>
    <w:rsid w:val="001F4859"/>
    <w:rsid w:val="001F4C9D"/>
    <w:rsid w:val="001F53A7"/>
    <w:rsid w:val="0020463E"/>
    <w:rsid w:val="002060B4"/>
    <w:rsid w:val="00206720"/>
    <w:rsid w:val="002069E5"/>
    <w:rsid w:val="00207687"/>
    <w:rsid w:val="00210114"/>
    <w:rsid w:val="002126E5"/>
    <w:rsid w:val="00212A38"/>
    <w:rsid w:val="002138E5"/>
    <w:rsid w:val="00214C20"/>
    <w:rsid w:val="00214F8D"/>
    <w:rsid w:val="00216482"/>
    <w:rsid w:val="00220216"/>
    <w:rsid w:val="00220EDC"/>
    <w:rsid w:val="00221F8E"/>
    <w:rsid w:val="00223587"/>
    <w:rsid w:val="002241A9"/>
    <w:rsid w:val="002243AF"/>
    <w:rsid w:val="00225398"/>
    <w:rsid w:val="00242C8F"/>
    <w:rsid w:val="00242CA1"/>
    <w:rsid w:val="00243BBD"/>
    <w:rsid w:val="00245513"/>
    <w:rsid w:val="00251F73"/>
    <w:rsid w:val="00257F53"/>
    <w:rsid w:val="00260115"/>
    <w:rsid w:val="00260130"/>
    <w:rsid w:val="0026149E"/>
    <w:rsid w:val="002620F8"/>
    <w:rsid w:val="00263523"/>
    <w:rsid w:val="002650F6"/>
    <w:rsid w:val="0026564F"/>
    <w:rsid w:val="0026587C"/>
    <w:rsid w:val="00267B90"/>
    <w:rsid w:val="00273216"/>
    <w:rsid w:val="00273229"/>
    <w:rsid w:val="0027573D"/>
    <w:rsid w:val="00277F51"/>
    <w:rsid w:val="00281AAF"/>
    <w:rsid w:val="00281D96"/>
    <w:rsid w:val="00285ED1"/>
    <w:rsid w:val="002865FF"/>
    <w:rsid w:val="00286C38"/>
    <w:rsid w:val="00287386"/>
    <w:rsid w:val="00287DCC"/>
    <w:rsid w:val="00290D79"/>
    <w:rsid w:val="00293366"/>
    <w:rsid w:val="0029576C"/>
    <w:rsid w:val="002A047E"/>
    <w:rsid w:val="002A20E6"/>
    <w:rsid w:val="002A2396"/>
    <w:rsid w:val="002A3E82"/>
    <w:rsid w:val="002A4C6F"/>
    <w:rsid w:val="002A4DEF"/>
    <w:rsid w:val="002A5F40"/>
    <w:rsid w:val="002B2FA1"/>
    <w:rsid w:val="002B4F4E"/>
    <w:rsid w:val="002B6152"/>
    <w:rsid w:val="002B74DB"/>
    <w:rsid w:val="002B7B67"/>
    <w:rsid w:val="002C0D99"/>
    <w:rsid w:val="002C1601"/>
    <w:rsid w:val="002C64A9"/>
    <w:rsid w:val="002D2320"/>
    <w:rsid w:val="002D23D2"/>
    <w:rsid w:val="002D30C1"/>
    <w:rsid w:val="002D377F"/>
    <w:rsid w:val="002D39F5"/>
    <w:rsid w:val="002D6A13"/>
    <w:rsid w:val="002D7553"/>
    <w:rsid w:val="002D76C4"/>
    <w:rsid w:val="002E2CBA"/>
    <w:rsid w:val="002E41C2"/>
    <w:rsid w:val="002E59CC"/>
    <w:rsid w:val="002E66C9"/>
    <w:rsid w:val="002F0547"/>
    <w:rsid w:val="002F05C5"/>
    <w:rsid w:val="002F35E0"/>
    <w:rsid w:val="002F3E76"/>
    <w:rsid w:val="002F78C0"/>
    <w:rsid w:val="00301BD7"/>
    <w:rsid w:val="00306751"/>
    <w:rsid w:val="00307325"/>
    <w:rsid w:val="003075FA"/>
    <w:rsid w:val="00311DD5"/>
    <w:rsid w:val="00316266"/>
    <w:rsid w:val="0031675B"/>
    <w:rsid w:val="00317165"/>
    <w:rsid w:val="0032128F"/>
    <w:rsid w:val="00321772"/>
    <w:rsid w:val="00322E87"/>
    <w:rsid w:val="0032402A"/>
    <w:rsid w:val="0032428B"/>
    <w:rsid w:val="003246AA"/>
    <w:rsid w:val="00324927"/>
    <w:rsid w:val="00325CAC"/>
    <w:rsid w:val="00327EDC"/>
    <w:rsid w:val="0033141B"/>
    <w:rsid w:val="003417AA"/>
    <w:rsid w:val="00341E83"/>
    <w:rsid w:val="0034293C"/>
    <w:rsid w:val="00342BF7"/>
    <w:rsid w:val="003446F0"/>
    <w:rsid w:val="00347519"/>
    <w:rsid w:val="00351085"/>
    <w:rsid w:val="003517C6"/>
    <w:rsid w:val="003527BD"/>
    <w:rsid w:val="00353162"/>
    <w:rsid w:val="00354668"/>
    <w:rsid w:val="00356F7E"/>
    <w:rsid w:val="00361A20"/>
    <w:rsid w:val="00362ACD"/>
    <w:rsid w:val="003676A7"/>
    <w:rsid w:val="003677B8"/>
    <w:rsid w:val="00370961"/>
    <w:rsid w:val="00374337"/>
    <w:rsid w:val="00374920"/>
    <w:rsid w:val="00376406"/>
    <w:rsid w:val="003769AE"/>
    <w:rsid w:val="00376A48"/>
    <w:rsid w:val="003774C8"/>
    <w:rsid w:val="00381332"/>
    <w:rsid w:val="0038156E"/>
    <w:rsid w:val="003829C5"/>
    <w:rsid w:val="00384E1D"/>
    <w:rsid w:val="00386BD1"/>
    <w:rsid w:val="00387F38"/>
    <w:rsid w:val="003906F9"/>
    <w:rsid w:val="003911B5"/>
    <w:rsid w:val="0039124E"/>
    <w:rsid w:val="0039128F"/>
    <w:rsid w:val="00391348"/>
    <w:rsid w:val="00392CCC"/>
    <w:rsid w:val="003A03F7"/>
    <w:rsid w:val="003A0F8A"/>
    <w:rsid w:val="003A148A"/>
    <w:rsid w:val="003A14B1"/>
    <w:rsid w:val="003A3B4B"/>
    <w:rsid w:val="003A5936"/>
    <w:rsid w:val="003A673F"/>
    <w:rsid w:val="003A6CC7"/>
    <w:rsid w:val="003B00DA"/>
    <w:rsid w:val="003B0AC4"/>
    <w:rsid w:val="003B19F8"/>
    <w:rsid w:val="003B41A2"/>
    <w:rsid w:val="003B45C7"/>
    <w:rsid w:val="003B4F49"/>
    <w:rsid w:val="003C263A"/>
    <w:rsid w:val="003C3053"/>
    <w:rsid w:val="003C408C"/>
    <w:rsid w:val="003C49BF"/>
    <w:rsid w:val="003C6C0D"/>
    <w:rsid w:val="003C7DBE"/>
    <w:rsid w:val="003C7FC4"/>
    <w:rsid w:val="003D04FE"/>
    <w:rsid w:val="003D1046"/>
    <w:rsid w:val="003D1AFF"/>
    <w:rsid w:val="003D2BC5"/>
    <w:rsid w:val="003D4A59"/>
    <w:rsid w:val="003D52BE"/>
    <w:rsid w:val="003D6BB3"/>
    <w:rsid w:val="003D78A8"/>
    <w:rsid w:val="003E1CD3"/>
    <w:rsid w:val="003E30B5"/>
    <w:rsid w:val="003E3906"/>
    <w:rsid w:val="003E536F"/>
    <w:rsid w:val="003E7879"/>
    <w:rsid w:val="003F0456"/>
    <w:rsid w:val="003F0A59"/>
    <w:rsid w:val="003F16BA"/>
    <w:rsid w:val="003F20C9"/>
    <w:rsid w:val="003F2247"/>
    <w:rsid w:val="003F3DC3"/>
    <w:rsid w:val="003F5553"/>
    <w:rsid w:val="003F66FB"/>
    <w:rsid w:val="004013FC"/>
    <w:rsid w:val="00401CA0"/>
    <w:rsid w:val="004041E0"/>
    <w:rsid w:val="0040629E"/>
    <w:rsid w:val="004119D9"/>
    <w:rsid w:val="0041219F"/>
    <w:rsid w:val="004123E6"/>
    <w:rsid w:val="00412CB8"/>
    <w:rsid w:val="0041402E"/>
    <w:rsid w:val="00414046"/>
    <w:rsid w:val="004143D0"/>
    <w:rsid w:val="004148DD"/>
    <w:rsid w:val="00414C6D"/>
    <w:rsid w:val="00415209"/>
    <w:rsid w:val="00420552"/>
    <w:rsid w:val="004205F8"/>
    <w:rsid w:val="0042128D"/>
    <w:rsid w:val="0042628A"/>
    <w:rsid w:val="004312FA"/>
    <w:rsid w:val="0043281B"/>
    <w:rsid w:val="004358AE"/>
    <w:rsid w:val="00435FC0"/>
    <w:rsid w:val="004360EA"/>
    <w:rsid w:val="004362DC"/>
    <w:rsid w:val="00437FDA"/>
    <w:rsid w:val="00440C89"/>
    <w:rsid w:val="00441652"/>
    <w:rsid w:val="00441807"/>
    <w:rsid w:val="00441D4C"/>
    <w:rsid w:val="00442F36"/>
    <w:rsid w:val="004441EA"/>
    <w:rsid w:val="00445AF4"/>
    <w:rsid w:val="00447E21"/>
    <w:rsid w:val="00450DAD"/>
    <w:rsid w:val="004517BC"/>
    <w:rsid w:val="00451E14"/>
    <w:rsid w:val="00454622"/>
    <w:rsid w:val="00454A35"/>
    <w:rsid w:val="00455013"/>
    <w:rsid w:val="00457B59"/>
    <w:rsid w:val="0046025D"/>
    <w:rsid w:val="0046037A"/>
    <w:rsid w:val="00460532"/>
    <w:rsid w:val="00460C91"/>
    <w:rsid w:val="004611E1"/>
    <w:rsid w:val="00461826"/>
    <w:rsid w:val="004620F0"/>
    <w:rsid w:val="00465092"/>
    <w:rsid w:val="00466069"/>
    <w:rsid w:val="00472A27"/>
    <w:rsid w:val="004769AA"/>
    <w:rsid w:val="00476F20"/>
    <w:rsid w:val="00481043"/>
    <w:rsid w:val="00482D58"/>
    <w:rsid w:val="00484A71"/>
    <w:rsid w:val="0048795A"/>
    <w:rsid w:val="00487DF5"/>
    <w:rsid w:val="00490B4E"/>
    <w:rsid w:val="00491F52"/>
    <w:rsid w:val="004921CE"/>
    <w:rsid w:val="0049306C"/>
    <w:rsid w:val="00493D3A"/>
    <w:rsid w:val="00496412"/>
    <w:rsid w:val="00497EF6"/>
    <w:rsid w:val="004A07E8"/>
    <w:rsid w:val="004A088C"/>
    <w:rsid w:val="004A0E48"/>
    <w:rsid w:val="004A1293"/>
    <w:rsid w:val="004A2355"/>
    <w:rsid w:val="004A302F"/>
    <w:rsid w:val="004A3167"/>
    <w:rsid w:val="004A31BE"/>
    <w:rsid w:val="004A3312"/>
    <w:rsid w:val="004A3B06"/>
    <w:rsid w:val="004A4FC7"/>
    <w:rsid w:val="004A5D93"/>
    <w:rsid w:val="004B0106"/>
    <w:rsid w:val="004B0903"/>
    <w:rsid w:val="004B486D"/>
    <w:rsid w:val="004B57BF"/>
    <w:rsid w:val="004B5FE1"/>
    <w:rsid w:val="004B699D"/>
    <w:rsid w:val="004B6C8E"/>
    <w:rsid w:val="004C4FC2"/>
    <w:rsid w:val="004C71B6"/>
    <w:rsid w:val="004C756D"/>
    <w:rsid w:val="004D162D"/>
    <w:rsid w:val="004D2055"/>
    <w:rsid w:val="004D21A2"/>
    <w:rsid w:val="004D2CB5"/>
    <w:rsid w:val="004D303E"/>
    <w:rsid w:val="004D33CB"/>
    <w:rsid w:val="004D66FD"/>
    <w:rsid w:val="004D67B6"/>
    <w:rsid w:val="004D79B4"/>
    <w:rsid w:val="004E2E97"/>
    <w:rsid w:val="004E5D23"/>
    <w:rsid w:val="004E5E34"/>
    <w:rsid w:val="004E6EDC"/>
    <w:rsid w:val="004F131F"/>
    <w:rsid w:val="004F3FC9"/>
    <w:rsid w:val="00501F36"/>
    <w:rsid w:val="005023F7"/>
    <w:rsid w:val="00503C1B"/>
    <w:rsid w:val="00503C26"/>
    <w:rsid w:val="0050408E"/>
    <w:rsid w:val="005044D3"/>
    <w:rsid w:val="005049A1"/>
    <w:rsid w:val="00505A43"/>
    <w:rsid w:val="00511FD6"/>
    <w:rsid w:val="005142C9"/>
    <w:rsid w:val="0051487C"/>
    <w:rsid w:val="005150BE"/>
    <w:rsid w:val="00516EF0"/>
    <w:rsid w:val="00520ABD"/>
    <w:rsid w:val="00521924"/>
    <w:rsid w:val="00523B23"/>
    <w:rsid w:val="00524E2E"/>
    <w:rsid w:val="00525137"/>
    <w:rsid w:val="00525BBF"/>
    <w:rsid w:val="00526A47"/>
    <w:rsid w:val="005273BC"/>
    <w:rsid w:val="00527DDB"/>
    <w:rsid w:val="005337E1"/>
    <w:rsid w:val="00535354"/>
    <w:rsid w:val="00535D12"/>
    <w:rsid w:val="0054096B"/>
    <w:rsid w:val="00540A02"/>
    <w:rsid w:val="0054403A"/>
    <w:rsid w:val="00545C91"/>
    <w:rsid w:val="00546FFB"/>
    <w:rsid w:val="00547EB8"/>
    <w:rsid w:val="00547F99"/>
    <w:rsid w:val="00552ACD"/>
    <w:rsid w:val="00552BCC"/>
    <w:rsid w:val="0055324B"/>
    <w:rsid w:val="0055341C"/>
    <w:rsid w:val="0055430D"/>
    <w:rsid w:val="00556B88"/>
    <w:rsid w:val="00557CA2"/>
    <w:rsid w:val="005607E8"/>
    <w:rsid w:val="0056086A"/>
    <w:rsid w:val="0056157F"/>
    <w:rsid w:val="00566772"/>
    <w:rsid w:val="00567E46"/>
    <w:rsid w:val="005700BD"/>
    <w:rsid w:val="005707E3"/>
    <w:rsid w:val="00570F78"/>
    <w:rsid w:val="00571129"/>
    <w:rsid w:val="00571AFA"/>
    <w:rsid w:val="005735DC"/>
    <w:rsid w:val="00573EED"/>
    <w:rsid w:val="005748AF"/>
    <w:rsid w:val="00575395"/>
    <w:rsid w:val="005764FB"/>
    <w:rsid w:val="00580415"/>
    <w:rsid w:val="00581DC0"/>
    <w:rsid w:val="00582583"/>
    <w:rsid w:val="0058589A"/>
    <w:rsid w:val="00590C0D"/>
    <w:rsid w:val="00591723"/>
    <w:rsid w:val="0059612B"/>
    <w:rsid w:val="00597655"/>
    <w:rsid w:val="005A007E"/>
    <w:rsid w:val="005A0288"/>
    <w:rsid w:val="005A241F"/>
    <w:rsid w:val="005A2C61"/>
    <w:rsid w:val="005A6FAB"/>
    <w:rsid w:val="005A706E"/>
    <w:rsid w:val="005B0222"/>
    <w:rsid w:val="005B0DDD"/>
    <w:rsid w:val="005B108C"/>
    <w:rsid w:val="005B27E4"/>
    <w:rsid w:val="005B2D86"/>
    <w:rsid w:val="005B526F"/>
    <w:rsid w:val="005B527A"/>
    <w:rsid w:val="005B52A5"/>
    <w:rsid w:val="005B5C8B"/>
    <w:rsid w:val="005B68F0"/>
    <w:rsid w:val="005C5FBB"/>
    <w:rsid w:val="005C6972"/>
    <w:rsid w:val="005C744E"/>
    <w:rsid w:val="005C76BF"/>
    <w:rsid w:val="005D0108"/>
    <w:rsid w:val="005D067A"/>
    <w:rsid w:val="005D46E7"/>
    <w:rsid w:val="005D7CAC"/>
    <w:rsid w:val="005E1409"/>
    <w:rsid w:val="005E1E59"/>
    <w:rsid w:val="005E2253"/>
    <w:rsid w:val="005E23A7"/>
    <w:rsid w:val="005E3033"/>
    <w:rsid w:val="005E34F3"/>
    <w:rsid w:val="005E374D"/>
    <w:rsid w:val="005E39AD"/>
    <w:rsid w:val="005F14E7"/>
    <w:rsid w:val="005F1F17"/>
    <w:rsid w:val="005F4399"/>
    <w:rsid w:val="005F5908"/>
    <w:rsid w:val="005F6C02"/>
    <w:rsid w:val="005F6C1D"/>
    <w:rsid w:val="005F72AA"/>
    <w:rsid w:val="005F7B40"/>
    <w:rsid w:val="00600F98"/>
    <w:rsid w:val="00601AC8"/>
    <w:rsid w:val="00605DAC"/>
    <w:rsid w:val="00606BCC"/>
    <w:rsid w:val="00606F7E"/>
    <w:rsid w:val="00607D1F"/>
    <w:rsid w:val="0061172C"/>
    <w:rsid w:val="00612203"/>
    <w:rsid w:val="00612D6B"/>
    <w:rsid w:val="006146F8"/>
    <w:rsid w:val="006173E9"/>
    <w:rsid w:val="00617AC3"/>
    <w:rsid w:val="0062036A"/>
    <w:rsid w:val="00621928"/>
    <w:rsid w:val="00622B2B"/>
    <w:rsid w:val="00625D80"/>
    <w:rsid w:val="00625DC1"/>
    <w:rsid w:val="006267B4"/>
    <w:rsid w:val="00626DCD"/>
    <w:rsid w:val="006304C6"/>
    <w:rsid w:val="00630877"/>
    <w:rsid w:val="0063094E"/>
    <w:rsid w:val="00630A7E"/>
    <w:rsid w:val="00632E9C"/>
    <w:rsid w:val="00637ED7"/>
    <w:rsid w:val="00640607"/>
    <w:rsid w:val="006424EC"/>
    <w:rsid w:val="0064353B"/>
    <w:rsid w:val="00644108"/>
    <w:rsid w:val="00645B9C"/>
    <w:rsid w:val="00646459"/>
    <w:rsid w:val="006464B6"/>
    <w:rsid w:val="00646BF8"/>
    <w:rsid w:val="00652C58"/>
    <w:rsid w:val="00653FF8"/>
    <w:rsid w:val="00654B4E"/>
    <w:rsid w:val="0065644D"/>
    <w:rsid w:val="00660042"/>
    <w:rsid w:val="00660193"/>
    <w:rsid w:val="006631C4"/>
    <w:rsid w:val="00663B6E"/>
    <w:rsid w:val="00663FFC"/>
    <w:rsid w:val="00665BA2"/>
    <w:rsid w:val="00665E8E"/>
    <w:rsid w:val="00666AA6"/>
    <w:rsid w:val="00667B70"/>
    <w:rsid w:val="006726B0"/>
    <w:rsid w:val="0067364F"/>
    <w:rsid w:val="00673780"/>
    <w:rsid w:val="00673C0B"/>
    <w:rsid w:val="00675F66"/>
    <w:rsid w:val="006762D3"/>
    <w:rsid w:val="006762D7"/>
    <w:rsid w:val="006773E3"/>
    <w:rsid w:val="0067783B"/>
    <w:rsid w:val="00677CE1"/>
    <w:rsid w:val="00677CE3"/>
    <w:rsid w:val="00680F1C"/>
    <w:rsid w:val="006810D2"/>
    <w:rsid w:val="006820E0"/>
    <w:rsid w:val="00683826"/>
    <w:rsid w:val="00684921"/>
    <w:rsid w:val="00690DDD"/>
    <w:rsid w:val="006926CF"/>
    <w:rsid w:val="006942C7"/>
    <w:rsid w:val="00694450"/>
    <w:rsid w:val="00695933"/>
    <w:rsid w:val="00695934"/>
    <w:rsid w:val="00695A9A"/>
    <w:rsid w:val="0069620E"/>
    <w:rsid w:val="006A1ADD"/>
    <w:rsid w:val="006A20C2"/>
    <w:rsid w:val="006A22DE"/>
    <w:rsid w:val="006A26CA"/>
    <w:rsid w:val="006A45D7"/>
    <w:rsid w:val="006A65A2"/>
    <w:rsid w:val="006A69FF"/>
    <w:rsid w:val="006B33E4"/>
    <w:rsid w:val="006B4C4D"/>
    <w:rsid w:val="006B54A5"/>
    <w:rsid w:val="006B700B"/>
    <w:rsid w:val="006B7D12"/>
    <w:rsid w:val="006C0249"/>
    <w:rsid w:val="006C065A"/>
    <w:rsid w:val="006C1BDB"/>
    <w:rsid w:val="006C1C56"/>
    <w:rsid w:val="006C233C"/>
    <w:rsid w:val="006C2819"/>
    <w:rsid w:val="006C2C14"/>
    <w:rsid w:val="006C36F7"/>
    <w:rsid w:val="006C40B6"/>
    <w:rsid w:val="006C58D1"/>
    <w:rsid w:val="006C7E4C"/>
    <w:rsid w:val="006D0121"/>
    <w:rsid w:val="006D0C79"/>
    <w:rsid w:val="006D28DD"/>
    <w:rsid w:val="006D5E6B"/>
    <w:rsid w:val="006D6CC7"/>
    <w:rsid w:val="006D6E16"/>
    <w:rsid w:val="006E0DB7"/>
    <w:rsid w:val="006E185C"/>
    <w:rsid w:val="006E1F26"/>
    <w:rsid w:val="006E45AD"/>
    <w:rsid w:val="006E5F4C"/>
    <w:rsid w:val="006E7353"/>
    <w:rsid w:val="006E7DA9"/>
    <w:rsid w:val="006F0582"/>
    <w:rsid w:val="006F05F0"/>
    <w:rsid w:val="006F2528"/>
    <w:rsid w:val="006F2CFB"/>
    <w:rsid w:val="006F4995"/>
    <w:rsid w:val="006F538B"/>
    <w:rsid w:val="006F64EA"/>
    <w:rsid w:val="006F7D1F"/>
    <w:rsid w:val="007016FE"/>
    <w:rsid w:val="007024A1"/>
    <w:rsid w:val="00702EC0"/>
    <w:rsid w:val="00702FA9"/>
    <w:rsid w:val="00703D73"/>
    <w:rsid w:val="00705128"/>
    <w:rsid w:val="00706138"/>
    <w:rsid w:val="00706BCE"/>
    <w:rsid w:val="00710247"/>
    <w:rsid w:val="00710833"/>
    <w:rsid w:val="00711159"/>
    <w:rsid w:val="00712B59"/>
    <w:rsid w:val="0071474F"/>
    <w:rsid w:val="007152B7"/>
    <w:rsid w:val="00722F02"/>
    <w:rsid w:val="0072511A"/>
    <w:rsid w:val="00726C0E"/>
    <w:rsid w:val="00727066"/>
    <w:rsid w:val="0073034B"/>
    <w:rsid w:val="00730856"/>
    <w:rsid w:val="00730959"/>
    <w:rsid w:val="00730BFE"/>
    <w:rsid w:val="007317DE"/>
    <w:rsid w:val="00731B41"/>
    <w:rsid w:val="007326EE"/>
    <w:rsid w:val="0073305A"/>
    <w:rsid w:val="007364F1"/>
    <w:rsid w:val="00742B6C"/>
    <w:rsid w:val="007435F4"/>
    <w:rsid w:val="007438A3"/>
    <w:rsid w:val="00744858"/>
    <w:rsid w:val="00746F93"/>
    <w:rsid w:val="00747752"/>
    <w:rsid w:val="00750957"/>
    <w:rsid w:val="007520C0"/>
    <w:rsid w:val="0075272D"/>
    <w:rsid w:val="0075336D"/>
    <w:rsid w:val="007538B7"/>
    <w:rsid w:val="00760DED"/>
    <w:rsid w:val="00761785"/>
    <w:rsid w:val="00763BCE"/>
    <w:rsid w:val="0076492C"/>
    <w:rsid w:val="007649F9"/>
    <w:rsid w:val="00764EC1"/>
    <w:rsid w:val="00767560"/>
    <w:rsid w:val="00770578"/>
    <w:rsid w:val="0077063D"/>
    <w:rsid w:val="00770904"/>
    <w:rsid w:val="00770B7D"/>
    <w:rsid w:val="007734EF"/>
    <w:rsid w:val="00780BB2"/>
    <w:rsid w:val="00782FA9"/>
    <w:rsid w:val="007836C7"/>
    <w:rsid w:val="007842A9"/>
    <w:rsid w:val="007851D2"/>
    <w:rsid w:val="00785B3F"/>
    <w:rsid w:val="00790266"/>
    <w:rsid w:val="007904B3"/>
    <w:rsid w:val="00790D13"/>
    <w:rsid w:val="00791937"/>
    <w:rsid w:val="00791ED9"/>
    <w:rsid w:val="0079228E"/>
    <w:rsid w:val="00792ED0"/>
    <w:rsid w:val="00793DB3"/>
    <w:rsid w:val="007950A7"/>
    <w:rsid w:val="00795F94"/>
    <w:rsid w:val="007963C3"/>
    <w:rsid w:val="007978AD"/>
    <w:rsid w:val="007A3422"/>
    <w:rsid w:val="007A3838"/>
    <w:rsid w:val="007A390D"/>
    <w:rsid w:val="007A6736"/>
    <w:rsid w:val="007B03A8"/>
    <w:rsid w:val="007B3F2C"/>
    <w:rsid w:val="007B57CD"/>
    <w:rsid w:val="007B70D1"/>
    <w:rsid w:val="007C1DF2"/>
    <w:rsid w:val="007C2BE6"/>
    <w:rsid w:val="007C3187"/>
    <w:rsid w:val="007C4368"/>
    <w:rsid w:val="007C58D8"/>
    <w:rsid w:val="007C5AB5"/>
    <w:rsid w:val="007C5B53"/>
    <w:rsid w:val="007C7C01"/>
    <w:rsid w:val="007C7DD5"/>
    <w:rsid w:val="007C7FD4"/>
    <w:rsid w:val="007D3051"/>
    <w:rsid w:val="007D51AC"/>
    <w:rsid w:val="007D5740"/>
    <w:rsid w:val="007D615C"/>
    <w:rsid w:val="007D6DCE"/>
    <w:rsid w:val="007E2331"/>
    <w:rsid w:val="007E3C2A"/>
    <w:rsid w:val="007E773E"/>
    <w:rsid w:val="007E774A"/>
    <w:rsid w:val="007F052B"/>
    <w:rsid w:val="007F06F6"/>
    <w:rsid w:val="007F2F84"/>
    <w:rsid w:val="007F3846"/>
    <w:rsid w:val="007F3C34"/>
    <w:rsid w:val="007F56A0"/>
    <w:rsid w:val="007F5A57"/>
    <w:rsid w:val="007F5D53"/>
    <w:rsid w:val="007F68A9"/>
    <w:rsid w:val="007F6944"/>
    <w:rsid w:val="007F78BA"/>
    <w:rsid w:val="007F78BF"/>
    <w:rsid w:val="007F7E38"/>
    <w:rsid w:val="00804828"/>
    <w:rsid w:val="008078C5"/>
    <w:rsid w:val="00810BE8"/>
    <w:rsid w:val="00811637"/>
    <w:rsid w:val="00811945"/>
    <w:rsid w:val="008129C0"/>
    <w:rsid w:val="00812A5A"/>
    <w:rsid w:val="0081380D"/>
    <w:rsid w:val="00814301"/>
    <w:rsid w:val="00815D3B"/>
    <w:rsid w:val="00816B5A"/>
    <w:rsid w:val="00820A87"/>
    <w:rsid w:val="008237DF"/>
    <w:rsid w:val="00824100"/>
    <w:rsid w:val="00824415"/>
    <w:rsid w:val="008261E2"/>
    <w:rsid w:val="00826323"/>
    <w:rsid w:val="00826FA0"/>
    <w:rsid w:val="0082779F"/>
    <w:rsid w:val="00830C8A"/>
    <w:rsid w:val="00831599"/>
    <w:rsid w:val="00832635"/>
    <w:rsid w:val="00835411"/>
    <w:rsid w:val="00836099"/>
    <w:rsid w:val="00836216"/>
    <w:rsid w:val="00836C6C"/>
    <w:rsid w:val="008413F0"/>
    <w:rsid w:val="00842185"/>
    <w:rsid w:val="00842F54"/>
    <w:rsid w:val="00843028"/>
    <w:rsid w:val="0084451D"/>
    <w:rsid w:val="00845A10"/>
    <w:rsid w:val="00846420"/>
    <w:rsid w:val="0084669F"/>
    <w:rsid w:val="00846969"/>
    <w:rsid w:val="008470A0"/>
    <w:rsid w:val="008512F4"/>
    <w:rsid w:val="00856F14"/>
    <w:rsid w:val="00857B08"/>
    <w:rsid w:val="008607B3"/>
    <w:rsid w:val="00861719"/>
    <w:rsid w:val="008624B3"/>
    <w:rsid w:val="00863604"/>
    <w:rsid w:val="00863C65"/>
    <w:rsid w:val="0086457F"/>
    <w:rsid w:val="0086525F"/>
    <w:rsid w:val="008672A3"/>
    <w:rsid w:val="008702FA"/>
    <w:rsid w:val="00870C15"/>
    <w:rsid w:val="00870CB8"/>
    <w:rsid w:val="008712E7"/>
    <w:rsid w:val="00872F7A"/>
    <w:rsid w:val="00873E4D"/>
    <w:rsid w:val="00875A6B"/>
    <w:rsid w:val="00875B8B"/>
    <w:rsid w:val="00875D66"/>
    <w:rsid w:val="00876493"/>
    <w:rsid w:val="008839E3"/>
    <w:rsid w:val="00883A8E"/>
    <w:rsid w:val="00883D0A"/>
    <w:rsid w:val="008844C2"/>
    <w:rsid w:val="00885E95"/>
    <w:rsid w:val="00886567"/>
    <w:rsid w:val="008930B1"/>
    <w:rsid w:val="00895B3F"/>
    <w:rsid w:val="00895C98"/>
    <w:rsid w:val="0089628E"/>
    <w:rsid w:val="0089674A"/>
    <w:rsid w:val="00897487"/>
    <w:rsid w:val="008A1C28"/>
    <w:rsid w:val="008A1F0A"/>
    <w:rsid w:val="008A381A"/>
    <w:rsid w:val="008A3847"/>
    <w:rsid w:val="008A4AE1"/>
    <w:rsid w:val="008A682E"/>
    <w:rsid w:val="008A6845"/>
    <w:rsid w:val="008A7C17"/>
    <w:rsid w:val="008B14B3"/>
    <w:rsid w:val="008B227E"/>
    <w:rsid w:val="008C20DD"/>
    <w:rsid w:val="008C2449"/>
    <w:rsid w:val="008C2552"/>
    <w:rsid w:val="008C27A4"/>
    <w:rsid w:val="008C302C"/>
    <w:rsid w:val="008C3C0E"/>
    <w:rsid w:val="008C533C"/>
    <w:rsid w:val="008D15D9"/>
    <w:rsid w:val="008D162B"/>
    <w:rsid w:val="008D2224"/>
    <w:rsid w:val="008D598C"/>
    <w:rsid w:val="008E1DED"/>
    <w:rsid w:val="008E3820"/>
    <w:rsid w:val="008E7F0A"/>
    <w:rsid w:val="008F1866"/>
    <w:rsid w:val="008F2C61"/>
    <w:rsid w:val="008F2DCC"/>
    <w:rsid w:val="008F3786"/>
    <w:rsid w:val="008F57FD"/>
    <w:rsid w:val="008F60E1"/>
    <w:rsid w:val="008F72F2"/>
    <w:rsid w:val="008F7431"/>
    <w:rsid w:val="008F78B9"/>
    <w:rsid w:val="008F7F8D"/>
    <w:rsid w:val="0090091E"/>
    <w:rsid w:val="009010EE"/>
    <w:rsid w:val="00901BE8"/>
    <w:rsid w:val="00902E8A"/>
    <w:rsid w:val="009036B9"/>
    <w:rsid w:val="00903FF9"/>
    <w:rsid w:val="00904CF5"/>
    <w:rsid w:val="00904CFE"/>
    <w:rsid w:val="00905B69"/>
    <w:rsid w:val="009067BC"/>
    <w:rsid w:val="00907878"/>
    <w:rsid w:val="009104B3"/>
    <w:rsid w:val="00910B33"/>
    <w:rsid w:val="00910DF5"/>
    <w:rsid w:val="00913006"/>
    <w:rsid w:val="009141B8"/>
    <w:rsid w:val="00916339"/>
    <w:rsid w:val="009166AD"/>
    <w:rsid w:val="00916D97"/>
    <w:rsid w:val="009174EA"/>
    <w:rsid w:val="0092032E"/>
    <w:rsid w:val="009265D4"/>
    <w:rsid w:val="00926E75"/>
    <w:rsid w:val="00926EAE"/>
    <w:rsid w:val="00932250"/>
    <w:rsid w:val="009325C3"/>
    <w:rsid w:val="0093376E"/>
    <w:rsid w:val="00935F48"/>
    <w:rsid w:val="00935FAF"/>
    <w:rsid w:val="009367A7"/>
    <w:rsid w:val="00936C96"/>
    <w:rsid w:val="00940585"/>
    <w:rsid w:val="0094360B"/>
    <w:rsid w:val="00945CCF"/>
    <w:rsid w:val="00945DC2"/>
    <w:rsid w:val="00946158"/>
    <w:rsid w:val="009465DA"/>
    <w:rsid w:val="009546B1"/>
    <w:rsid w:val="00955FB7"/>
    <w:rsid w:val="009561A2"/>
    <w:rsid w:val="009561D6"/>
    <w:rsid w:val="00961892"/>
    <w:rsid w:val="00965295"/>
    <w:rsid w:val="00965E19"/>
    <w:rsid w:val="009662E3"/>
    <w:rsid w:val="00966307"/>
    <w:rsid w:val="00967037"/>
    <w:rsid w:val="00973464"/>
    <w:rsid w:val="00973D8B"/>
    <w:rsid w:val="00974306"/>
    <w:rsid w:val="00974739"/>
    <w:rsid w:val="00981272"/>
    <w:rsid w:val="00981503"/>
    <w:rsid w:val="009817CF"/>
    <w:rsid w:val="009821F2"/>
    <w:rsid w:val="009836F7"/>
    <w:rsid w:val="00983BA4"/>
    <w:rsid w:val="00985735"/>
    <w:rsid w:val="009858C2"/>
    <w:rsid w:val="0098691B"/>
    <w:rsid w:val="00986A0B"/>
    <w:rsid w:val="00986B0E"/>
    <w:rsid w:val="0098704D"/>
    <w:rsid w:val="00987CEF"/>
    <w:rsid w:val="009901BA"/>
    <w:rsid w:val="0099466F"/>
    <w:rsid w:val="00996BDB"/>
    <w:rsid w:val="009A1F02"/>
    <w:rsid w:val="009A2625"/>
    <w:rsid w:val="009A27E0"/>
    <w:rsid w:val="009A342E"/>
    <w:rsid w:val="009A45CB"/>
    <w:rsid w:val="009A46F5"/>
    <w:rsid w:val="009A7AC6"/>
    <w:rsid w:val="009B0990"/>
    <w:rsid w:val="009B13D2"/>
    <w:rsid w:val="009B1B75"/>
    <w:rsid w:val="009B2503"/>
    <w:rsid w:val="009B50AF"/>
    <w:rsid w:val="009C1321"/>
    <w:rsid w:val="009C13D3"/>
    <w:rsid w:val="009C172C"/>
    <w:rsid w:val="009C3F80"/>
    <w:rsid w:val="009C5252"/>
    <w:rsid w:val="009C642E"/>
    <w:rsid w:val="009C6621"/>
    <w:rsid w:val="009C7501"/>
    <w:rsid w:val="009D174F"/>
    <w:rsid w:val="009D3AFF"/>
    <w:rsid w:val="009D4457"/>
    <w:rsid w:val="009D5578"/>
    <w:rsid w:val="009D6097"/>
    <w:rsid w:val="009E0AC0"/>
    <w:rsid w:val="009E0C1F"/>
    <w:rsid w:val="009E184C"/>
    <w:rsid w:val="009E2808"/>
    <w:rsid w:val="009E2971"/>
    <w:rsid w:val="009E2C62"/>
    <w:rsid w:val="009E2FFB"/>
    <w:rsid w:val="009E3AB3"/>
    <w:rsid w:val="009E7D2B"/>
    <w:rsid w:val="009F140A"/>
    <w:rsid w:val="009F150B"/>
    <w:rsid w:val="009F2BCD"/>
    <w:rsid w:val="009F2EC1"/>
    <w:rsid w:val="009F3F5E"/>
    <w:rsid w:val="009F5BE5"/>
    <w:rsid w:val="009F5D4D"/>
    <w:rsid w:val="009F7BB3"/>
    <w:rsid w:val="009F7D0A"/>
    <w:rsid w:val="00A02643"/>
    <w:rsid w:val="00A02AC4"/>
    <w:rsid w:val="00A038F4"/>
    <w:rsid w:val="00A0571F"/>
    <w:rsid w:val="00A05B02"/>
    <w:rsid w:val="00A0611C"/>
    <w:rsid w:val="00A0685B"/>
    <w:rsid w:val="00A06C1C"/>
    <w:rsid w:val="00A075C3"/>
    <w:rsid w:val="00A07692"/>
    <w:rsid w:val="00A102F5"/>
    <w:rsid w:val="00A111C8"/>
    <w:rsid w:val="00A1327C"/>
    <w:rsid w:val="00A133A4"/>
    <w:rsid w:val="00A159CA"/>
    <w:rsid w:val="00A200E0"/>
    <w:rsid w:val="00A212A5"/>
    <w:rsid w:val="00A2345B"/>
    <w:rsid w:val="00A264B1"/>
    <w:rsid w:val="00A27311"/>
    <w:rsid w:val="00A274FA"/>
    <w:rsid w:val="00A30B7B"/>
    <w:rsid w:val="00A34184"/>
    <w:rsid w:val="00A36733"/>
    <w:rsid w:val="00A36782"/>
    <w:rsid w:val="00A4142A"/>
    <w:rsid w:val="00A41DF5"/>
    <w:rsid w:val="00A426D1"/>
    <w:rsid w:val="00A42F20"/>
    <w:rsid w:val="00A43737"/>
    <w:rsid w:val="00A44095"/>
    <w:rsid w:val="00A4521F"/>
    <w:rsid w:val="00A50FBF"/>
    <w:rsid w:val="00A5206C"/>
    <w:rsid w:val="00A520A3"/>
    <w:rsid w:val="00A5275D"/>
    <w:rsid w:val="00A5279D"/>
    <w:rsid w:val="00A528ED"/>
    <w:rsid w:val="00A52A00"/>
    <w:rsid w:val="00A54F5D"/>
    <w:rsid w:val="00A575AF"/>
    <w:rsid w:val="00A6023D"/>
    <w:rsid w:val="00A61B17"/>
    <w:rsid w:val="00A62D3F"/>
    <w:rsid w:val="00A631C6"/>
    <w:rsid w:val="00A63AF8"/>
    <w:rsid w:val="00A63CBA"/>
    <w:rsid w:val="00A66134"/>
    <w:rsid w:val="00A67545"/>
    <w:rsid w:val="00A711EB"/>
    <w:rsid w:val="00A71324"/>
    <w:rsid w:val="00A738A6"/>
    <w:rsid w:val="00A73D5B"/>
    <w:rsid w:val="00A748C9"/>
    <w:rsid w:val="00A74EE4"/>
    <w:rsid w:val="00A760C7"/>
    <w:rsid w:val="00A7693B"/>
    <w:rsid w:val="00A859B5"/>
    <w:rsid w:val="00A864EB"/>
    <w:rsid w:val="00A86946"/>
    <w:rsid w:val="00A86F56"/>
    <w:rsid w:val="00A87106"/>
    <w:rsid w:val="00A873C2"/>
    <w:rsid w:val="00A90579"/>
    <w:rsid w:val="00A9144D"/>
    <w:rsid w:val="00A91A89"/>
    <w:rsid w:val="00A91E74"/>
    <w:rsid w:val="00A9221B"/>
    <w:rsid w:val="00A92708"/>
    <w:rsid w:val="00A9302F"/>
    <w:rsid w:val="00A930DB"/>
    <w:rsid w:val="00A9451B"/>
    <w:rsid w:val="00A94CCE"/>
    <w:rsid w:val="00A950E2"/>
    <w:rsid w:val="00A952F0"/>
    <w:rsid w:val="00A97023"/>
    <w:rsid w:val="00AA1933"/>
    <w:rsid w:val="00AA2A24"/>
    <w:rsid w:val="00AA2F2B"/>
    <w:rsid w:val="00AA350C"/>
    <w:rsid w:val="00AA3941"/>
    <w:rsid w:val="00AA412D"/>
    <w:rsid w:val="00AA4C2D"/>
    <w:rsid w:val="00AA71F9"/>
    <w:rsid w:val="00AA7F8E"/>
    <w:rsid w:val="00AB4BC3"/>
    <w:rsid w:val="00AC060F"/>
    <w:rsid w:val="00AC0BB8"/>
    <w:rsid w:val="00AC16AA"/>
    <w:rsid w:val="00AC30F5"/>
    <w:rsid w:val="00AC3963"/>
    <w:rsid w:val="00AC43D5"/>
    <w:rsid w:val="00AC70BD"/>
    <w:rsid w:val="00AC782A"/>
    <w:rsid w:val="00AD1AA2"/>
    <w:rsid w:val="00AD24CD"/>
    <w:rsid w:val="00AD2F08"/>
    <w:rsid w:val="00AD3072"/>
    <w:rsid w:val="00AD37E0"/>
    <w:rsid w:val="00AD3B22"/>
    <w:rsid w:val="00AD57DC"/>
    <w:rsid w:val="00AD6374"/>
    <w:rsid w:val="00AD71C8"/>
    <w:rsid w:val="00AD788D"/>
    <w:rsid w:val="00AD7E28"/>
    <w:rsid w:val="00AE20DB"/>
    <w:rsid w:val="00AE2A9B"/>
    <w:rsid w:val="00AE2FC9"/>
    <w:rsid w:val="00AE45AE"/>
    <w:rsid w:val="00AE7A72"/>
    <w:rsid w:val="00AF16E3"/>
    <w:rsid w:val="00AF1763"/>
    <w:rsid w:val="00AF2C02"/>
    <w:rsid w:val="00AF3A8C"/>
    <w:rsid w:val="00AF570F"/>
    <w:rsid w:val="00AF5C73"/>
    <w:rsid w:val="00AF7262"/>
    <w:rsid w:val="00AF7761"/>
    <w:rsid w:val="00B077E8"/>
    <w:rsid w:val="00B0787B"/>
    <w:rsid w:val="00B10410"/>
    <w:rsid w:val="00B108F5"/>
    <w:rsid w:val="00B138D1"/>
    <w:rsid w:val="00B13EAD"/>
    <w:rsid w:val="00B14DAF"/>
    <w:rsid w:val="00B17338"/>
    <w:rsid w:val="00B20708"/>
    <w:rsid w:val="00B21D01"/>
    <w:rsid w:val="00B24C68"/>
    <w:rsid w:val="00B253C2"/>
    <w:rsid w:val="00B25F82"/>
    <w:rsid w:val="00B26A22"/>
    <w:rsid w:val="00B319A7"/>
    <w:rsid w:val="00B33461"/>
    <w:rsid w:val="00B348DB"/>
    <w:rsid w:val="00B3555C"/>
    <w:rsid w:val="00B35621"/>
    <w:rsid w:val="00B35E78"/>
    <w:rsid w:val="00B36588"/>
    <w:rsid w:val="00B40FDB"/>
    <w:rsid w:val="00B41570"/>
    <w:rsid w:val="00B421D5"/>
    <w:rsid w:val="00B42527"/>
    <w:rsid w:val="00B45359"/>
    <w:rsid w:val="00B45837"/>
    <w:rsid w:val="00B52D3D"/>
    <w:rsid w:val="00B55B3D"/>
    <w:rsid w:val="00B602DD"/>
    <w:rsid w:val="00B60F75"/>
    <w:rsid w:val="00B61494"/>
    <w:rsid w:val="00B61CFF"/>
    <w:rsid w:val="00B62925"/>
    <w:rsid w:val="00B629A5"/>
    <w:rsid w:val="00B63758"/>
    <w:rsid w:val="00B63E19"/>
    <w:rsid w:val="00B65B52"/>
    <w:rsid w:val="00B7110C"/>
    <w:rsid w:val="00B71F68"/>
    <w:rsid w:val="00B728D0"/>
    <w:rsid w:val="00B7375E"/>
    <w:rsid w:val="00B7504A"/>
    <w:rsid w:val="00B75514"/>
    <w:rsid w:val="00B75AE3"/>
    <w:rsid w:val="00B75D63"/>
    <w:rsid w:val="00B76B6D"/>
    <w:rsid w:val="00B76DD1"/>
    <w:rsid w:val="00B77DC0"/>
    <w:rsid w:val="00B77F21"/>
    <w:rsid w:val="00B8045F"/>
    <w:rsid w:val="00B80809"/>
    <w:rsid w:val="00B86B56"/>
    <w:rsid w:val="00B878AD"/>
    <w:rsid w:val="00B90D1A"/>
    <w:rsid w:val="00B90FC6"/>
    <w:rsid w:val="00B913EA"/>
    <w:rsid w:val="00B91780"/>
    <w:rsid w:val="00B92956"/>
    <w:rsid w:val="00B92C6F"/>
    <w:rsid w:val="00B938E6"/>
    <w:rsid w:val="00B9615B"/>
    <w:rsid w:val="00BA2F9B"/>
    <w:rsid w:val="00BA32BF"/>
    <w:rsid w:val="00BA4404"/>
    <w:rsid w:val="00BA66E5"/>
    <w:rsid w:val="00BB0021"/>
    <w:rsid w:val="00BB4516"/>
    <w:rsid w:val="00BB4FDD"/>
    <w:rsid w:val="00BB51E5"/>
    <w:rsid w:val="00BB593C"/>
    <w:rsid w:val="00BB5DA4"/>
    <w:rsid w:val="00BB638C"/>
    <w:rsid w:val="00BB654F"/>
    <w:rsid w:val="00BB666E"/>
    <w:rsid w:val="00BC2D97"/>
    <w:rsid w:val="00BC528F"/>
    <w:rsid w:val="00BC5B82"/>
    <w:rsid w:val="00BC63C5"/>
    <w:rsid w:val="00BD380B"/>
    <w:rsid w:val="00BD3AEA"/>
    <w:rsid w:val="00BE034A"/>
    <w:rsid w:val="00BE2CC0"/>
    <w:rsid w:val="00BE46AE"/>
    <w:rsid w:val="00BE4908"/>
    <w:rsid w:val="00BE4986"/>
    <w:rsid w:val="00BE536B"/>
    <w:rsid w:val="00BE646F"/>
    <w:rsid w:val="00BF02DB"/>
    <w:rsid w:val="00BF3966"/>
    <w:rsid w:val="00C011E2"/>
    <w:rsid w:val="00C03617"/>
    <w:rsid w:val="00C039C5"/>
    <w:rsid w:val="00C03AAB"/>
    <w:rsid w:val="00C044DE"/>
    <w:rsid w:val="00C050CD"/>
    <w:rsid w:val="00C072CD"/>
    <w:rsid w:val="00C07FBA"/>
    <w:rsid w:val="00C10E06"/>
    <w:rsid w:val="00C10EA6"/>
    <w:rsid w:val="00C1101B"/>
    <w:rsid w:val="00C11599"/>
    <w:rsid w:val="00C118AC"/>
    <w:rsid w:val="00C16750"/>
    <w:rsid w:val="00C174D7"/>
    <w:rsid w:val="00C17C12"/>
    <w:rsid w:val="00C21066"/>
    <w:rsid w:val="00C2552F"/>
    <w:rsid w:val="00C2713B"/>
    <w:rsid w:val="00C279B9"/>
    <w:rsid w:val="00C300D3"/>
    <w:rsid w:val="00C333BA"/>
    <w:rsid w:val="00C34A14"/>
    <w:rsid w:val="00C34A1D"/>
    <w:rsid w:val="00C35FA3"/>
    <w:rsid w:val="00C3617F"/>
    <w:rsid w:val="00C36D02"/>
    <w:rsid w:val="00C4009A"/>
    <w:rsid w:val="00C42DB6"/>
    <w:rsid w:val="00C47274"/>
    <w:rsid w:val="00C51AD0"/>
    <w:rsid w:val="00C5238D"/>
    <w:rsid w:val="00C65463"/>
    <w:rsid w:val="00C65796"/>
    <w:rsid w:val="00C65A53"/>
    <w:rsid w:val="00C65DF9"/>
    <w:rsid w:val="00C66705"/>
    <w:rsid w:val="00C67161"/>
    <w:rsid w:val="00C676C2"/>
    <w:rsid w:val="00C70733"/>
    <w:rsid w:val="00C70821"/>
    <w:rsid w:val="00C70C95"/>
    <w:rsid w:val="00C72D74"/>
    <w:rsid w:val="00C73705"/>
    <w:rsid w:val="00C73FD3"/>
    <w:rsid w:val="00C7554B"/>
    <w:rsid w:val="00C75B5F"/>
    <w:rsid w:val="00C77A59"/>
    <w:rsid w:val="00C77D05"/>
    <w:rsid w:val="00C8190D"/>
    <w:rsid w:val="00C84DB7"/>
    <w:rsid w:val="00C8650E"/>
    <w:rsid w:val="00C94781"/>
    <w:rsid w:val="00C9487A"/>
    <w:rsid w:val="00CA01CD"/>
    <w:rsid w:val="00CA32E9"/>
    <w:rsid w:val="00CA3AA6"/>
    <w:rsid w:val="00CA44C7"/>
    <w:rsid w:val="00CB011E"/>
    <w:rsid w:val="00CB0FEC"/>
    <w:rsid w:val="00CB1520"/>
    <w:rsid w:val="00CB422D"/>
    <w:rsid w:val="00CB5588"/>
    <w:rsid w:val="00CB6C3A"/>
    <w:rsid w:val="00CC21EE"/>
    <w:rsid w:val="00CC351E"/>
    <w:rsid w:val="00CC4E9E"/>
    <w:rsid w:val="00CC60F0"/>
    <w:rsid w:val="00CD01F4"/>
    <w:rsid w:val="00CD20C6"/>
    <w:rsid w:val="00CD322B"/>
    <w:rsid w:val="00CD3C51"/>
    <w:rsid w:val="00CD40FC"/>
    <w:rsid w:val="00CD674B"/>
    <w:rsid w:val="00CE13C1"/>
    <w:rsid w:val="00CE17AE"/>
    <w:rsid w:val="00CE28B9"/>
    <w:rsid w:val="00CE2A47"/>
    <w:rsid w:val="00CE2A92"/>
    <w:rsid w:val="00CE4A02"/>
    <w:rsid w:val="00CE6E6E"/>
    <w:rsid w:val="00CF02C6"/>
    <w:rsid w:val="00CF34B2"/>
    <w:rsid w:val="00CF389D"/>
    <w:rsid w:val="00CF3F00"/>
    <w:rsid w:val="00CF5410"/>
    <w:rsid w:val="00D0198B"/>
    <w:rsid w:val="00D0220B"/>
    <w:rsid w:val="00D0505C"/>
    <w:rsid w:val="00D05322"/>
    <w:rsid w:val="00D10A4A"/>
    <w:rsid w:val="00D10EDE"/>
    <w:rsid w:val="00D14C1E"/>
    <w:rsid w:val="00D14E05"/>
    <w:rsid w:val="00D17D6F"/>
    <w:rsid w:val="00D17EAB"/>
    <w:rsid w:val="00D2428F"/>
    <w:rsid w:val="00D2611C"/>
    <w:rsid w:val="00D265FF"/>
    <w:rsid w:val="00D2676B"/>
    <w:rsid w:val="00D26D5E"/>
    <w:rsid w:val="00D26EEB"/>
    <w:rsid w:val="00D302A4"/>
    <w:rsid w:val="00D31D2F"/>
    <w:rsid w:val="00D325A9"/>
    <w:rsid w:val="00D326D6"/>
    <w:rsid w:val="00D331D1"/>
    <w:rsid w:val="00D33BFB"/>
    <w:rsid w:val="00D33E38"/>
    <w:rsid w:val="00D35764"/>
    <w:rsid w:val="00D3664A"/>
    <w:rsid w:val="00D36CF1"/>
    <w:rsid w:val="00D371D6"/>
    <w:rsid w:val="00D42D60"/>
    <w:rsid w:val="00D452EB"/>
    <w:rsid w:val="00D45F82"/>
    <w:rsid w:val="00D46956"/>
    <w:rsid w:val="00D51BCB"/>
    <w:rsid w:val="00D54187"/>
    <w:rsid w:val="00D55A9B"/>
    <w:rsid w:val="00D55BAA"/>
    <w:rsid w:val="00D56301"/>
    <w:rsid w:val="00D56EB7"/>
    <w:rsid w:val="00D611EC"/>
    <w:rsid w:val="00D62F70"/>
    <w:rsid w:val="00D64C2F"/>
    <w:rsid w:val="00D6665F"/>
    <w:rsid w:val="00D72CDB"/>
    <w:rsid w:val="00D73107"/>
    <w:rsid w:val="00D737E7"/>
    <w:rsid w:val="00D73B17"/>
    <w:rsid w:val="00D743FA"/>
    <w:rsid w:val="00D7497B"/>
    <w:rsid w:val="00D74FEC"/>
    <w:rsid w:val="00D75A46"/>
    <w:rsid w:val="00D762A7"/>
    <w:rsid w:val="00D7663F"/>
    <w:rsid w:val="00D76F1A"/>
    <w:rsid w:val="00D77CAC"/>
    <w:rsid w:val="00D803AC"/>
    <w:rsid w:val="00D804F4"/>
    <w:rsid w:val="00D81B00"/>
    <w:rsid w:val="00D8277B"/>
    <w:rsid w:val="00D83346"/>
    <w:rsid w:val="00D84AA4"/>
    <w:rsid w:val="00D84E05"/>
    <w:rsid w:val="00D90028"/>
    <w:rsid w:val="00D932BA"/>
    <w:rsid w:val="00D93D1B"/>
    <w:rsid w:val="00D94011"/>
    <w:rsid w:val="00D961B4"/>
    <w:rsid w:val="00D9644F"/>
    <w:rsid w:val="00D97009"/>
    <w:rsid w:val="00DA01C2"/>
    <w:rsid w:val="00DA292B"/>
    <w:rsid w:val="00DA4E39"/>
    <w:rsid w:val="00DA5E9E"/>
    <w:rsid w:val="00DA7854"/>
    <w:rsid w:val="00DB4B57"/>
    <w:rsid w:val="00DC0818"/>
    <w:rsid w:val="00DC1C1F"/>
    <w:rsid w:val="00DC3273"/>
    <w:rsid w:val="00DC34FA"/>
    <w:rsid w:val="00DC6608"/>
    <w:rsid w:val="00DC662C"/>
    <w:rsid w:val="00DC74A3"/>
    <w:rsid w:val="00DD0664"/>
    <w:rsid w:val="00DD0716"/>
    <w:rsid w:val="00DD28E2"/>
    <w:rsid w:val="00DD2EDA"/>
    <w:rsid w:val="00DD2FE6"/>
    <w:rsid w:val="00DD3815"/>
    <w:rsid w:val="00DD3E34"/>
    <w:rsid w:val="00DD51F0"/>
    <w:rsid w:val="00DD665F"/>
    <w:rsid w:val="00DE1F2D"/>
    <w:rsid w:val="00DE518A"/>
    <w:rsid w:val="00DE746B"/>
    <w:rsid w:val="00DF1F7A"/>
    <w:rsid w:val="00DF396F"/>
    <w:rsid w:val="00DF5E5F"/>
    <w:rsid w:val="00DF63DE"/>
    <w:rsid w:val="00DF7058"/>
    <w:rsid w:val="00DF71B9"/>
    <w:rsid w:val="00DF7B05"/>
    <w:rsid w:val="00E000FC"/>
    <w:rsid w:val="00E00983"/>
    <w:rsid w:val="00E01E06"/>
    <w:rsid w:val="00E05374"/>
    <w:rsid w:val="00E05A5C"/>
    <w:rsid w:val="00E0612F"/>
    <w:rsid w:val="00E069CA"/>
    <w:rsid w:val="00E071E6"/>
    <w:rsid w:val="00E10641"/>
    <w:rsid w:val="00E11B09"/>
    <w:rsid w:val="00E134D5"/>
    <w:rsid w:val="00E14D05"/>
    <w:rsid w:val="00E221C5"/>
    <w:rsid w:val="00E24D7D"/>
    <w:rsid w:val="00E26AE0"/>
    <w:rsid w:val="00E26D7F"/>
    <w:rsid w:val="00E27782"/>
    <w:rsid w:val="00E31D6C"/>
    <w:rsid w:val="00E34E8E"/>
    <w:rsid w:val="00E41076"/>
    <w:rsid w:val="00E41139"/>
    <w:rsid w:val="00E41FCB"/>
    <w:rsid w:val="00E42AA1"/>
    <w:rsid w:val="00E46EF1"/>
    <w:rsid w:val="00E471F6"/>
    <w:rsid w:val="00E5070A"/>
    <w:rsid w:val="00E50D2C"/>
    <w:rsid w:val="00E513A2"/>
    <w:rsid w:val="00E521C8"/>
    <w:rsid w:val="00E5308F"/>
    <w:rsid w:val="00E534B3"/>
    <w:rsid w:val="00E56B06"/>
    <w:rsid w:val="00E56CA5"/>
    <w:rsid w:val="00E572EA"/>
    <w:rsid w:val="00E6038E"/>
    <w:rsid w:val="00E616F2"/>
    <w:rsid w:val="00E6240B"/>
    <w:rsid w:val="00E628FC"/>
    <w:rsid w:val="00E6429D"/>
    <w:rsid w:val="00E64890"/>
    <w:rsid w:val="00E666DB"/>
    <w:rsid w:val="00E6738B"/>
    <w:rsid w:val="00E6748D"/>
    <w:rsid w:val="00E70B33"/>
    <w:rsid w:val="00E7165E"/>
    <w:rsid w:val="00E7170A"/>
    <w:rsid w:val="00E76256"/>
    <w:rsid w:val="00E816BA"/>
    <w:rsid w:val="00E821A9"/>
    <w:rsid w:val="00E82468"/>
    <w:rsid w:val="00E82873"/>
    <w:rsid w:val="00E83731"/>
    <w:rsid w:val="00E838B4"/>
    <w:rsid w:val="00E8516F"/>
    <w:rsid w:val="00E8691E"/>
    <w:rsid w:val="00E87E30"/>
    <w:rsid w:val="00E93640"/>
    <w:rsid w:val="00E97E60"/>
    <w:rsid w:val="00EA0473"/>
    <w:rsid w:val="00EA2494"/>
    <w:rsid w:val="00EA2A3A"/>
    <w:rsid w:val="00EA4972"/>
    <w:rsid w:val="00EB05AD"/>
    <w:rsid w:val="00EB0A65"/>
    <w:rsid w:val="00EB32E6"/>
    <w:rsid w:val="00EB64CE"/>
    <w:rsid w:val="00EB6E08"/>
    <w:rsid w:val="00EB7B15"/>
    <w:rsid w:val="00EB7EFC"/>
    <w:rsid w:val="00EB7FEF"/>
    <w:rsid w:val="00EC3883"/>
    <w:rsid w:val="00EC44C4"/>
    <w:rsid w:val="00EC71EB"/>
    <w:rsid w:val="00ED2198"/>
    <w:rsid w:val="00ED3FB1"/>
    <w:rsid w:val="00ED6873"/>
    <w:rsid w:val="00EE096D"/>
    <w:rsid w:val="00EE318F"/>
    <w:rsid w:val="00EE38AD"/>
    <w:rsid w:val="00EE3935"/>
    <w:rsid w:val="00EE3CBC"/>
    <w:rsid w:val="00EE49E3"/>
    <w:rsid w:val="00EE4A26"/>
    <w:rsid w:val="00EE5A3C"/>
    <w:rsid w:val="00EF0994"/>
    <w:rsid w:val="00EF2100"/>
    <w:rsid w:val="00EF32E8"/>
    <w:rsid w:val="00EF5206"/>
    <w:rsid w:val="00EF5388"/>
    <w:rsid w:val="00EF763F"/>
    <w:rsid w:val="00F02039"/>
    <w:rsid w:val="00F024F6"/>
    <w:rsid w:val="00F025E0"/>
    <w:rsid w:val="00F036A4"/>
    <w:rsid w:val="00F041C3"/>
    <w:rsid w:val="00F05080"/>
    <w:rsid w:val="00F1191E"/>
    <w:rsid w:val="00F129DA"/>
    <w:rsid w:val="00F16057"/>
    <w:rsid w:val="00F22382"/>
    <w:rsid w:val="00F2283D"/>
    <w:rsid w:val="00F22B8C"/>
    <w:rsid w:val="00F2407D"/>
    <w:rsid w:val="00F265EC"/>
    <w:rsid w:val="00F3090F"/>
    <w:rsid w:val="00F313EB"/>
    <w:rsid w:val="00F316E3"/>
    <w:rsid w:val="00F32B4C"/>
    <w:rsid w:val="00F33C94"/>
    <w:rsid w:val="00F352DB"/>
    <w:rsid w:val="00F35520"/>
    <w:rsid w:val="00F3602A"/>
    <w:rsid w:val="00F37205"/>
    <w:rsid w:val="00F44164"/>
    <w:rsid w:val="00F44F10"/>
    <w:rsid w:val="00F4535C"/>
    <w:rsid w:val="00F455ED"/>
    <w:rsid w:val="00F45F4A"/>
    <w:rsid w:val="00F471B2"/>
    <w:rsid w:val="00F5184F"/>
    <w:rsid w:val="00F5230B"/>
    <w:rsid w:val="00F533E4"/>
    <w:rsid w:val="00F54295"/>
    <w:rsid w:val="00F54932"/>
    <w:rsid w:val="00F550A0"/>
    <w:rsid w:val="00F567D4"/>
    <w:rsid w:val="00F56F5B"/>
    <w:rsid w:val="00F57919"/>
    <w:rsid w:val="00F60CD1"/>
    <w:rsid w:val="00F60E4C"/>
    <w:rsid w:val="00F632E6"/>
    <w:rsid w:val="00F663CC"/>
    <w:rsid w:val="00F71CB0"/>
    <w:rsid w:val="00F71EBF"/>
    <w:rsid w:val="00F73682"/>
    <w:rsid w:val="00F74569"/>
    <w:rsid w:val="00F747BD"/>
    <w:rsid w:val="00F74A15"/>
    <w:rsid w:val="00F75B3C"/>
    <w:rsid w:val="00F76FC1"/>
    <w:rsid w:val="00F77B77"/>
    <w:rsid w:val="00F80493"/>
    <w:rsid w:val="00F80BA9"/>
    <w:rsid w:val="00F80F38"/>
    <w:rsid w:val="00F8254E"/>
    <w:rsid w:val="00F82C8F"/>
    <w:rsid w:val="00F85B84"/>
    <w:rsid w:val="00F8627F"/>
    <w:rsid w:val="00F879A6"/>
    <w:rsid w:val="00F9139B"/>
    <w:rsid w:val="00F918E8"/>
    <w:rsid w:val="00F9620F"/>
    <w:rsid w:val="00F96406"/>
    <w:rsid w:val="00F96947"/>
    <w:rsid w:val="00F9696D"/>
    <w:rsid w:val="00FA366E"/>
    <w:rsid w:val="00FA3E2C"/>
    <w:rsid w:val="00FA7A04"/>
    <w:rsid w:val="00FB066B"/>
    <w:rsid w:val="00FB3567"/>
    <w:rsid w:val="00FB4195"/>
    <w:rsid w:val="00FB5AFA"/>
    <w:rsid w:val="00FB6861"/>
    <w:rsid w:val="00FC0404"/>
    <w:rsid w:val="00FC3060"/>
    <w:rsid w:val="00FC7E87"/>
    <w:rsid w:val="00FD0B19"/>
    <w:rsid w:val="00FD0D58"/>
    <w:rsid w:val="00FD2334"/>
    <w:rsid w:val="00FD2533"/>
    <w:rsid w:val="00FD2F7D"/>
    <w:rsid w:val="00FD3428"/>
    <w:rsid w:val="00FD4242"/>
    <w:rsid w:val="00FD5476"/>
    <w:rsid w:val="00FD6096"/>
    <w:rsid w:val="00FD6BBF"/>
    <w:rsid w:val="00FD77D5"/>
    <w:rsid w:val="00FE0828"/>
    <w:rsid w:val="00FE0C1F"/>
    <w:rsid w:val="00FE2A4D"/>
    <w:rsid w:val="00FE4222"/>
    <w:rsid w:val="00FE71E7"/>
    <w:rsid w:val="00FF1860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69B76CBB"/>
  <w15:docId w15:val="{7BE9ECA7-0590-41F9-A620-4EC52872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4C6D"/>
    <w:rPr>
      <w:sz w:val="22"/>
    </w:rPr>
  </w:style>
  <w:style w:type="paragraph" w:styleId="Heading1">
    <w:name w:val="heading 1"/>
    <w:basedOn w:val="Normal"/>
    <w:next w:val="Normal"/>
    <w:qFormat/>
    <w:rsid w:val="0056086A"/>
    <w:pPr>
      <w:pBdr>
        <w:bottom w:val="single" w:sz="12" w:space="1" w:color="808080"/>
      </w:pBdr>
      <w:spacing w:before="120" w:after="18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Exerciseheading2"/>
    <w:next w:val="Normal"/>
    <w:qFormat/>
    <w:rsid w:val="0012535A"/>
    <w:pPr>
      <w:outlineLvl w:val="1"/>
    </w:pPr>
  </w:style>
  <w:style w:type="paragraph" w:styleId="Heading3">
    <w:name w:val="heading 3"/>
    <w:basedOn w:val="Normal"/>
    <w:next w:val="Normal"/>
    <w:qFormat/>
    <w:rsid w:val="00A61B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965295"/>
    <w:pPr>
      <w:keepNext/>
      <w:spacing w:after="120"/>
      <w:ind w:right="1260"/>
    </w:pPr>
    <w:rPr>
      <w:b/>
      <w:sz w:val="24"/>
    </w:rPr>
  </w:style>
  <w:style w:type="paragraph" w:customStyle="1" w:styleId="Exerciselist">
    <w:name w:val="Exercise list"/>
    <w:basedOn w:val="Normal"/>
    <w:link w:val="ExerciselistChar"/>
    <w:rsid w:val="00094B4C"/>
    <w:pPr>
      <w:numPr>
        <w:numId w:val="3"/>
      </w:numPr>
      <w:spacing w:after="120"/>
    </w:pPr>
  </w:style>
  <w:style w:type="character" w:customStyle="1" w:styleId="ExerciselistChar">
    <w:name w:val="Exercise list Char"/>
    <w:link w:val="Exerciselist"/>
    <w:rsid w:val="00094B4C"/>
    <w:rPr>
      <w:sz w:val="22"/>
    </w:rPr>
  </w:style>
  <w:style w:type="paragraph" w:customStyle="1" w:styleId="Chaptertitle">
    <w:name w:val="Chapter title"/>
    <w:basedOn w:val="Heading1"/>
    <w:next w:val="Normal"/>
    <w:rsid w:val="0012535A"/>
    <w:pPr>
      <w:pBdr>
        <w:bottom w:val="none" w:sz="0" w:space="0" w:color="auto"/>
      </w:pBdr>
      <w:spacing w:before="0"/>
    </w:pPr>
    <w:rPr>
      <w:sz w:val="40"/>
    </w:rPr>
  </w:style>
  <w:style w:type="paragraph" w:styleId="Footer">
    <w:name w:val="footer"/>
    <w:basedOn w:val="Normal"/>
    <w:rsid w:val="00414C6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414C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C6D"/>
  </w:style>
  <w:style w:type="paragraph" w:customStyle="1" w:styleId="Exercisecode">
    <w:name w:val="Exercise code"/>
    <w:basedOn w:val="Normal"/>
    <w:link w:val="ExercisecodeChar"/>
    <w:rsid w:val="00414C6D"/>
    <w:pPr>
      <w:ind w:left="360"/>
    </w:pPr>
    <w:rPr>
      <w:rFonts w:ascii="Courier New" w:hAnsi="Courier New"/>
      <w:b/>
      <w:sz w:val="20"/>
    </w:rPr>
  </w:style>
  <w:style w:type="paragraph" w:customStyle="1" w:styleId="Exercisecodelast">
    <w:name w:val="Exercise code last"/>
    <w:basedOn w:val="Exercisecode"/>
    <w:link w:val="ExercisecodelastChar"/>
    <w:rsid w:val="00414C6D"/>
    <w:pPr>
      <w:spacing w:after="120"/>
    </w:pPr>
  </w:style>
  <w:style w:type="paragraph" w:styleId="BalloonText">
    <w:name w:val="Balloon Text"/>
    <w:basedOn w:val="Normal"/>
    <w:semiHidden/>
    <w:rsid w:val="001E1326"/>
    <w:rPr>
      <w:rFonts w:ascii="Tahoma" w:hAnsi="Tahoma" w:cs="Tahoma"/>
      <w:sz w:val="16"/>
      <w:szCs w:val="16"/>
    </w:rPr>
  </w:style>
  <w:style w:type="paragraph" w:customStyle="1" w:styleId="Bulleteditem">
    <w:name w:val="Bulleted item"/>
    <w:basedOn w:val="Normal"/>
    <w:rsid w:val="00BA66E5"/>
    <w:pPr>
      <w:numPr>
        <w:numId w:val="1"/>
      </w:numPr>
      <w:tabs>
        <w:tab w:val="clear" w:pos="360"/>
        <w:tab w:val="num" w:pos="720"/>
      </w:tabs>
      <w:spacing w:after="120"/>
      <w:ind w:left="720"/>
    </w:pPr>
  </w:style>
  <w:style w:type="paragraph" w:customStyle="1" w:styleId="Chapternumber">
    <w:name w:val="Chapter number"/>
    <w:basedOn w:val="Chaptertitle"/>
    <w:rsid w:val="0012535A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Exercisetext"/>
    <w:rsid w:val="0012535A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D8277B"/>
    <w:pPr>
      <w:numPr>
        <w:numId w:val="0"/>
      </w:numPr>
    </w:pPr>
  </w:style>
  <w:style w:type="paragraph" w:customStyle="1" w:styleId="Exerciseindented">
    <w:name w:val="Exercise indented"/>
    <w:basedOn w:val="Exerciselist"/>
    <w:link w:val="ExerciseindentedChar"/>
    <w:rsid w:val="00D8277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D8277B"/>
    <w:rPr>
      <w:sz w:val="22"/>
      <w:lang w:val="en-US" w:eastAsia="en-US" w:bidi="ar-SA"/>
    </w:rPr>
  </w:style>
  <w:style w:type="paragraph" w:customStyle="1" w:styleId="Exerciseindented2">
    <w:name w:val="Exercise indented 2"/>
    <w:basedOn w:val="Exerciseindented"/>
    <w:rsid w:val="00A61B17"/>
    <w:pPr>
      <w:tabs>
        <w:tab w:val="left" w:pos="2520"/>
      </w:tabs>
      <w:ind w:left="720" w:right="1267"/>
    </w:pPr>
  </w:style>
  <w:style w:type="paragraph" w:customStyle="1" w:styleId="Headingterms">
    <w:name w:val="Heading terms"/>
    <w:basedOn w:val="Heading3"/>
    <w:next w:val="Normal"/>
    <w:rsid w:val="00A61B17"/>
    <w:pPr>
      <w:keepNext w:val="0"/>
      <w:widowControl w:val="0"/>
      <w:pBdr>
        <w:bottom w:val="single" w:sz="4" w:space="1" w:color="000000"/>
      </w:pBdr>
      <w:spacing w:after="240" w:line="220" w:lineRule="atLeast"/>
      <w:ind w:right="1260"/>
      <w:outlineLvl w:val="9"/>
    </w:pPr>
    <w:rPr>
      <w:rFonts w:ascii="Arial Black" w:hAnsi="Arial Black" w:cs="Times New Roman"/>
      <w:b w:val="0"/>
      <w:bCs w:val="0"/>
      <w:color w:val="000000"/>
      <w:sz w:val="28"/>
      <w:szCs w:val="20"/>
    </w:rPr>
  </w:style>
  <w:style w:type="paragraph" w:customStyle="1" w:styleId="Exerciseheading1">
    <w:name w:val="Exercise heading 1"/>
    <w:basedOn w:val="Normal"/>
    <w:rsid w:val="00F4535C"/>
    <w:pPr>
      <w:pageBreakBefore/>
      <w:pBdr>
        <w:bottom w:val="single" w:sz="4" w:space="1" w:color="auto"/>
      </w:pBdr>
      <w:spacing w:after="120"/>
      <w:ind w:left="2304" w:right="1260" w:hanging="2304"/>
    </w:pPr>
    <w:rPr>
      <w:rFonts w:ascii="Arial" w:hAnsi="Arial"/>
      <w:b/>
      <w:noProof/>
      <w:sz w:val="32"/>
    </w:rPr>
  </w:style>
  <w:style w:type="character" w:customStyle="1" w:styleId="ExercisecodeChar">
    <w:name w:val="Exercise code Char"/>
    <w:link w:val="Exercisecode"/>
    <w:rsid w:val="00F22382"/>
    <w:rPr>
      <w:rFonts w:ascii="Courier New" w:hAnsi="Courier New"/>
      <w:b/>
      <w:lang w:val="en-US" w:eastAsia="en-US" w:bidi="ar-SA"/>
    </w:rPr>
  </w:style>
  <w:style w:type="character" w:customStyle="1" w:styleId="ExercisecodelastChar">
    <w:name w:val="Exercise code last Char"/>
    <w:link w:val="Exercisecodelast"/>
    <w:rsid w:val="00F22382"/>
    <w:rPr>
      <w:rFonts w:ascii="Courier New" w:hAnsi="Courier New"/>
      <w:b/>
      <w:lang w:val="en-US" w:eastAsia="en-US" w:bidi="ar-SA"/>
    </w:rPr>
  </w:style>
  <w:style w:type="paragraph" w:customStyle="1" w:styleId="Exercisedoubleindented">
    <w:name w:val="Exercise double indented"/>
    <w:basedOn w:val="Exerciseindented"/>
    <w:qFormat/>
    <w:rsid w:val="000B68F0"/>
    <w:pPr>
      <w:ind w:left="720" w:right="1267"/>
    </w:pPr>
  </w:style>
  <w:style w:type="paragraph" w:customStyle="1" w:styleId="Figurelist">
    <w:name w:val="Figure list"/>
    <w:basedOn w:val="Normal"/>
    <w:rsid w:val="00311DD5"/>
    <w:pPr>
      <w:numPr>
        <w:numId w:val="20"/>
      </w:numPr>
      <w:spacing w:after="60"/>
      <w:ind w:right="547"/>
    </w:pPr>
  </w:style>
  <w:style w:type="character" w:styleId="CommentReference">
    <w:name w:val="annotation reference"/>
    <w:semiHidden/>
    <w:unhideWhenUsed/>
    <w:rsid w:val="00EF52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F520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F5206"/>
  </w:style>
  <w:style w:type="character" w:styleId="Hyperlink">
    <w:name w:val="Hyperlink"/>
    <w:unhideWhenUsed/>
    <w:rsid w:val="004B6C8E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37E0"/>
    <w:rPr>
      <w:b/>
      <w:bCs/>
    </w:rPr>
  </w:style>
  <w:style w:type="character" w:customStyle="1" w:styleId="CommentSubjectChar">
    <w:name w:val="Comment Subject Char"/>
    <w:link w:val="CommentSubject"/>
    <w:semiHidden/>
    <w:rsid w:val="00AD37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CICSI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126EA-5ABC-4841-AC7C-0F9FC22A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CICSIG.DOT</Template>
  <TotalTime>17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Mike Murach &amp; Associates, Inc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SQL</dc:subject>
  <dc:creator>Joel Murach</dc:creator>
  <cp:lastModifiedBy>Li Cheryl</cp:lastModifiedBy>
  <cp:revision>8</cp:revision>
  <cp:lastPrinted>2012-05-03T21:17:00Z</cp:lastPrinted>
  <dcterms:created xsi:type="dcterms:W3CDTF">2021-10-11T19:48:00Z</dcterms:created>
  <dcterms:modified xsi:type="dcterms:W3CDTF">2023-09-06T08:50:00Z</dcterms:modified>
  <cp:category>IG</cp:category>
</cp:coreProperties>
</file>